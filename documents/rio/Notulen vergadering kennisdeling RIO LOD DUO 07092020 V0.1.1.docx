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A77A8" w14:textId="77777777" w:rsidR="00D35420" w:rsidRPr="00C77EDD" w:rsidRDefault="00C37B22">
      <w:pPr>
        <w:rPr>
          <w:b/>
          <w:bCs/>
          <w:sz w:val="32"/>
        </w:rPr>
      </w:pPr>
      <w:r w:rsidRPr="00C77EDD">
        <w:rPr>
          <w:b/>
          <w:bCs/>
          <w:sz w:val="32"/>
        </w:rPr>
        <w:t xml:space="preserve">Notulen vergadering </w:t>
      </w:r>
      <w:r w:rsidR="00E354B6" w:rsidRPr="00C77EDD">
        <w:rPr>
          <w:b/>
          <w:bCs/>
          <w:sz w:val="32"/>
        </w:rPr>
        <w:t xml:space="preserve">“kennisdeling RIO </w:t>
      </w:r>
      <w:r w:rsidR="00A83B08" w:rsidRPr="00C77EDD">
        <w:rPr>
          <w:b/>
          <w:bCs/>
          <w:sz w:val="32"/>
        </w:rPr>
        <w:t xml:space="preserve">LOD </w:t>
      </w:r>
      <w:r w:rsidR="00556284" w:rsidRPr="00C77EDD">
        <w:rPr>
          <w:b/>
          <w:bCs/>
          <w:sz w:val="32"/>
        </w:rPr>
        <w:t>DUO</w:t>
      </w:r>
      <w:r w:rsidR="00E354B6" w:rsidRPr="00C77EDD">
        <w:rPr>
          <w:b/>
          <w:bCs/>
          <w:sz w:val="32"/>
        </w:rPr>
        <w:t xml:space="preserve">” </w:t>
      </w:r>
      <w:r w:rsidR="00592BEE" w:rsidRPr="00C77EDD">
        <w:rPr>
          <w:b/>
          <w:bCs/>
          <w:sz w:val="32"/>
        </w:rPr>
        <w:t>07-09</w:t>
      </w:r>
      <w:r w:rsidRPr="00C77EDD">
        <w:rPr>
          <w:b/>
          <w:bCs/>
          <w:sz w:val="32"/>
        </w:rPr>
        <w:t>-2020</w:t>
      </w:r>
    </w:p>
    <w:p w14:paraId="6D0D459D" w14:textId="77777777" w:rsidR="00C37B22" w:rsidRPr="00C77EDD" w:rsidRDefault="00C37B22" w:rsidP="00965A46">
      <w:pPr>
        <w:ind w:left="1410" w:hanging="1410"/>
      </w:pPr>
      <w:r w:rsidRPr="00C77EDD">
        <w:rPr>
          <w:i/>
          <w:iCs/>
        </w:rPr>
        <w:t>Aanwezig</w:t>
      </w:r>
      <w:r w:rsidR="00965A46" w:rsidRPr="00C77EDD">
        <w:rPr>
          <w:i/>
          <w:iCs/>
        </w:rPr>
        <w:tab/>
      </w:r>
      <w:r w:rsidRPr="00C77EDD">
        <w:rPr>
          <w:iCs/>
        </w:rPr>
        <w:t>:</w:t>
      </w:r>
      <w:r w:rsidR="00525619" w:rsidRPr="00C77EDD">
        <w:t xml:space="preserve"> </w:t>
      </w:r>
      <w:r w:rsidR="00132E19" w:rsidRPr="00C77EDD">
        <w:t>Friso Snijder, Lex Po</w:t>
      </w:r>
      <w:r w:rsidR="00C77EDD" w:rsidRPr="00C77EDD">
        <w:t xml:space="preserve">stema, Dion Koolhaas,  </w:t>
      </w:r>
      <w:r w:rsidR="005314A5">
        <w:t>Brian D</w:t>
      </w:r>
      <w:r w:rsidR="00C77EDD" w:rsidRPr="00C77EDD">
        <w:t>ommisse</w:t>
      </w:r>
      <w:r w:rsidR="00132E19" w:rsidRPr="00C77EDD">
        <w:t>, Gerald Groot Roessink, Iris Saarloos, Jasper Ligthart, Jeff</w:t>
      </w:r>
      <w:r w:rsidR="00A01DE3">
        <w:t>rey</w:t>
      </w:r>
      <w:r w:rsidR="00132E19" w:rsidRPr="00C77EDD">
        <w:t xml:space="preserve"> Hietbrink</w:t>
      </w:r>
      <w:r w:rsidR="00A94BDD" w:rsidRPr="00C77EDD">
        <w:t xml:space="preserve">, </w:t>
      </w:r>
      <w:r w:rsidR="00CC3F07">
        <w:t xml:space="preserve">Rob Smit, Johan de Lange, Kim Melissa Stael, Stef Neerken, </w:t>
      </w:r>
      <w:r w:rsidR="000713ED">
        <w:t>Wiebe Buising,</w:t>
      </w:r>
      <w:r w:rsidR="00A01DE3">
        <w:t xml:space="preserve"> Machiel Pronk, Paul </w:t>
      </w:r>
      <w:proofErr w:type="spellStart"/>
      <w:r w:rsidR="00A01DE3">
        <w:t>Gillijns</w:t>
      </w:r>
      <w:proofErr w:type="spellEnd"/>
      <w:r w:rsidR="00A01DE3">
        <w:t xml:space="preserve">, </w:t>
      </w:r>
      <w:r w:rsidR="00D918E9">
        <w:t>Edwin Kense, Pieter Bruring, Maarten de Niet,</w:t>
      </w:r>
      <w:r w:rsidR="00363063">
        <w:t xml:space="preserve"> Wisse Voortman</w:t>
      </w:r>
    </w:p>
    <w:p w14:paraId="31349338" w14:textId="77777777" w:rsidR="00C37B22" w:rsidRPr="00C77EDD" w:rsidRDefault="00C37B22" w:rsidP="004C4CFE">
      <w:pPr>
        <w:ind w:left="1410" w:hanging="1410"/>
        <w:rPr>
          <w:i/>
          <w:iCs/>
        </w:rPr>
      </w:pPr>
      <w:r w:rsidRPr="000713ED">
        <w:rPr>
          <w:i/>
          <w:iCs/>
        </w:rPr>
        <w:t>Afwezig</w:t>
      </w:r>
      <w:r w:rsidR="00965A46" w:rsidRPr="000713ED">
        <w:rPr>
          <w:i/>
          <w:iCs/>
        </w:rPr>
        <w:tab/>
      </w:r>
      <w:r w:rsidR="00821B11" w:rsidRPr="000713ED">
        <w:rPr>
          <w:iCs/>
        </w:rPr>
        <w:t>:</w:t>
      </w:r>
      <w:r w:rsidR="00821B11" w:rsidRPr="000713ED">
        <w:t xml:space="preserve"> </w:t>
      </w:r>
      <w:r w:rsidR="00CC3F07" w:rsidRPr="000713ED">
        <w:t>Arno Bouwens, Rick Oostmeijer, Marjan Frijns,</w:t>
      </w:r>
      <w:r w:rsidR="000713ED" w:rsidRPr="000713ED">
        <w:t xml:space="preserve"> V. Tedjakusuma</w:t>
      </w:r>
      <w:r w:rsidR="00CC3F07" w:rsidRPr="000713ED">
        <w:t xml:space="preserve"> Don de Lange, Knut Olav </w:t>
      </w:r>
      <w:r w:rsidR="00A01DE3" w:rsidRPr="000713ED">
        <w:t xml:space="preserve">Loite, Marloes Dijkstra, Jos Lim, Joost Verschuure, Willem Lodewijkx, Desiree Schipper, Jeroen Meijerink, Pieter Ratering, Jan-Willem van der Heide, Yvonne Lockhorst, </w:t>
      </w:r>
      <w:r w:rsidR="00D918E9" w:rsidRPr="000713ED">
        <w:t>Arnout Sprenger, Rick te Kloeze</w:t>
      </w:r>
      <w:r w:rsidR="000713ED" w:rsidRPr="000713ED">
        <w:t>, Koen Stoevenbelt</w:t>
      </w:r>
    </w:p>
    <w:p w14:paraId="4900967F" w14:textId="77777777" w:rsidR="00C37B22" w:rsidRPr="00C77EDD" w:rsidRDefault="00C37B22">
      <w:r w:rsidRPr="00C77EDD">
        <w:rPr>
          <w:i/>
          <w:iCs/>
        </w:rPr>
        <w:t>Notulist</w:t>
      </w:r>
      <w:r w:rsidR="00556284" w:rsidRPr="00C77EDD">
        <w:rPr>
          <w:i/>
          <w:iCs/>
        </w:rPr>
        <w:t>(en)</w:t>
      </w:r>
      <w:r w:rsidR="00965A46" w:rsidRPr="00C77EDD">
        <w:rPr>
          <w:i/>
          <w:iCs/>
        </w:rPr>
        <w:tab/>
      </w:r>
      <w:r w:rsidRPr="00C77EDD">
        <w:rPr>
          <w:iCs/>
        </w:rPr>
        <w:t>:</w:t>
      </w:r>
      <w:r w:rsidR="00525619" w:rsidRPr="00C77EDD">
        <w:t xml:space="preserve"> Lex Postema</w:t>
      </w:r>
    </w:p>
    <w:p w14:paraId="369A6718" w14:textId="77777777" w:rsidR="00C37B22" w:rsidRPr="00C77EDD" w:rsidRDefault="00C37B22">
      <w:r w:rsidRPr="00C77EDD">
        <w:rPr>
          <w:i/>
          <w:iCs/>
        </w:rPr>
        <w:t>Datum</w:t>
      </w:r>
      <w:r w:rsidR="00965A46" w:rsidRPr="00C77EDD">
        <w:rPr>
          <w:i/>
          <w:iCs/>
        </w:rPr>
        <w:tab/>
      </w:r>
      <w:r w:rsidR="00965A46" w:rsidRPr="00C77EDD">
        <w:rPr>
          <w:i/>
          <w:iCs/>
        </w:rPr>
        <w:tab/>
      </w:r>
      <w:r w:rsidRPr="00C77EDD">
        <w:rPr>
          <w:iCs/>
        </w:rPr>
        <w:t>:</w:t>
      </w:r>
      <w:r w:rsidR="00525619" w:rsidRPr="00C77EDD">
        <w:t xml:space="preserve"> </w:t>
      </w:r>
      <w:r w:rsidR="00592BEE" w:rsidRPr="00C77EDD">
        <w:t>07-09-2020</w:t>
      </w:r>
    </w:p>
    <w:p w14:paraId="5C71DF34" w14:textId="77777777" w:rsidR="00525619" w:rsidRPr="00C77EDD" w:rsidRDefault="00C37B22">
      <w:r w:rsidRPr="00C77EDD">
        <w:rPr>
          <w:i/>
          <w:iCs/>
        </w:rPr>
        <w:t>Locatie</w:t>
      </w:r>
      <w:r w:rsidR="00965A46" w:rsidRPr="00C77EDD">
        <w:rPr>
          <w:i/>
          <w:iCs/>
        </w:rPr>
        <w:tab/>
      </w:r>
      <w:r w:rsidR="00965A46" w:rsidRPr="00C77EDD">
        <w:rPr>
          <w:i/>
          <w:iCs/>
        </w:rPr>
        <w:tab/>
      </w:r>
      <w:r w:rsidRPr="00C77EDD">
        <w:rPr>
          <w:iCs/>
        </w:rPr>
        <w:t>:</w:t>
      </w:r>
      <w:r w:rsidR="00525619" w:rsidRPr="00C77EDD">
        <w:t xml:space="preserve"> </w:t>
      </w:r>
      <w:r w:rsidR="00556284" w:rsidRPr="00C77EDD">
        <w:t xml:space="preserve">Online meeting via </w:t>
      </w:r>
      <w:proofErr w:type="spellStart"/>
      <w:r w:rsidR="00556284" w:rsidRPr="00C77EDD">
        <w:t>Webex</w:t>
      </w:r>
      <w:proofErr w:type="spellEnd"/>
      <w:r w:rsidR="00556284" w:rsidRPr="00C77EDD">
        <w:t xml:space="preserve"> meetings</w:t>
      </w:r>
      <w:r w:rsidR="00525619" w:rsidRPr="00C77EDD">
        <w:t xml:space="preserve"> </w:t>
      </w:r>
    </w:p>
    <w:p w14:paraId="178CC5C7" w14:textId="77777777" w:rsidR="00525619" w:rsidRPr="00C77EDD" w:rsidRDefault="00821B11" w:rsidP="00965A46">
      <w:pPr>
        <w:pStyle w:val="xmsonormal"/>
        <w:ind w:left="1410" w:hanging="1410"/>
        <w:rPr>
          <w:rFonts w:asciiTheme="minorHAnsi" w:hAnsiTheme="minorHAnsi"/>
          <w:i/>
          <w:iCs/>
          <w:sz w:val="22"/>
          <w:szCs w:val="22"/>
        </w:rPr>
      </w:pPr>
      <w:r w:rsidRPr="00C77EDD">
        <w:rPr>
          <w:rFonts w:asciiTheme="minorHAnsi" w:hAnsiTheme="minorHAnsi"/>
          <w:i/>
          <w:iCs/>
          <w:sz w:val="22"/>
          <w:szCs w:val="22"/>
        </w:rPr>
        <w:t>Aanleiding</w:t>
      </w:r>
      <w:r w:rsidR="00965A46" w:rsidRPr="00C77EDD">
        <w:rPr>
          <w:rFonts w:asciiTheme="minorHAnsi" w:hAnsiTheme="minorHAnsi"/>
          <w:i/>
          <w:iCs/>
          <w:sz w:val="22"/>
          <w:szCs w:val="22"/>
        </w:rPr>
        <w:tab/>
      </w:r>
      <w:r w:rsidRPr="00C77EDD">
        <w:rPr>
          <w:rFonts w:asciiTheme="minorHAnsi" w:hAnsiTheme="minorHAnsi"/>
          <w:iCs/>
          <w:sz w:val="22"/>
          <w:szCs w:val="22"/>
        </w:rPr>
        <w:t>:</w:t>
      </w:r>
      <w:r w:rsidR="00965A46" w:rsidRPr="00C77EDD">
        <w:rPr>
          <w:rFonts w:asciiTheme="minorHAnsi" w:hAnsiTheme="minorHAnsi"/>
          <w:i/>
          <w:iCs/>
          <w:sz w:val="22"/>
          <w:szCs w:val="22"/>
        </w:rPr>
        <w:t xml:space="preserve"> </w:t>
      </w:r>
      <w:r w:rsidR="00556284" w:rsidRPr="00C77EDD">
        <w:rPr>
          <w:rFonts w:asciiTheme="minorHAnsi" w:hAnsiTheme="minorHAnsi"/>
          <w:iCs/>
          <w:sz w:val="22"/>
          <w:szCs w:val="22"/>
        </w:rPr>
        <w:t>Dit is een vervolgsessie op de kennisdeling</w:t>
      </w:r>
      <w:r w:rsidR="00B27D19" w:rsidRPr="00C77EDD">
        <w:rPr>
          <w:rFonts w:asciiTheme="minorHAnsi" w:hAnsiTheme="minorHAnsi"/>
          <w:iCs/>
          <w:sz w:val="22"/>
          <w:szCs w:val="22"/>
        </w:rPr>
        <w:t>s</w:t>
      </w:r>
      <w:r w:rsidR="00556284" w:rsidRPr="00C77EDD">
        <w:rPr>
          <w:rFonts w:asciiTheme="minorHAnsi" w:hAnsiTheme="minorHAnsi"/>
          <w:iCs/>
          <w:sz w:val="22"/>
          <w:szCs w:val="22"/>
        </w:rPr>
        <w:t>sessi</w:t>
      </w:r>
      <w:r w:rsidR="00592BEE" w:rsidRPr="00C77EDD">
        <w:rPr>
          <w:rFonts w:asciiTheme="minorHAnsi" w:hAnsiTheme="minorHAnsi"/>
          <w:iCs/>
          <w:sz w:val="22"/>
          <w:szCs w:val="22"/>
        </w:rPr>
        <w:t>e die heeft plaatsgevonden op 18-05</w:t>
      </w:r>
      <w:r w:rsidR="00556284" w:rsidRPr="00C77EDD">
        <w:rPr>
          <w:rFonts w:asciiTheme="minorHAnsi" w:hAnsiTheme="minorHAnsi"/>
          <w:iCs/>
          <w:sz w:val="22"/>
          <w:szCs w:val="22"/>
        </w:rPr>
        <w:t>-2020.</w:t>
      </w:r>
      <w:r w:rsidR="00525619" w:rsidRPr="00C77EDD">
        <w:rPr>
          <w:rFonts w:asciiTheme="minorHAnsi" w:hAnsiTheme="minorHAnsi"/>
          <w:i/>
          <w:iCs/>
          <w:sz w:val="22"/>
          <w:szCs w:val="22"/>
        </w:rPr>
        <w:t xml:space="preserve"> </w:t>
      </w:r>
    </w:p>
    <w:p w14:paraId="0E8C2EC0" w14:textId="77777777" w:rsidR="00A94BDD" w:rsidRPr="00C77EDD" w:rsidRDefault="00A94BDD" w:rsidP="00965A46">
      <w:pPr>
        <w:pStyle w:val="xmsonormal"/>
        <w:ind w:left="1410" w:hanging="1410"/>
        <w:rPr>
          <w:rFonts w:asciiTheme="minorHAnsi" w:hAnsiTheme="minorHAnsi"/>
          <w:i/>
          <w:iCs/>
          <w:sz w:val="22"/>
          <w:szCs w:val="22"/>
        </w:rPr>
      </w:pPr>
    </w:p>
    <w:p w14:paraId="32EA2BDB" w14:textId="77777777" w:rsidR="004076E2" w:rsidRDefault="00C37B22" w:rsidP="004076E2">
      <w:pPr>
        <w:pStyle w:val="Lijstalinea"/>
        <w:numPr>
          <w:ilvl w:val="0"/>
          <w:numId w:val="1"/>
        </w:numPr>
        <w:rPr>
          <w:u w:val="single"/>
        </w:rPr>
      </w:pPr>
      <w:r w:rsidRPr="00C77EDD">
        <w:rPr>
          <w:u w:val="single"/>
        </w:rPr>
        <w:t xml:space="preserve">Opening </w:t>
      </w:r>
    </w:p>
    <w:p w14:paraId="5CA13B8F" w14:textId="77777777" w:rsidR="00B27D19" w:rsidRPr="004076E2" w:rsidRDefault="0096095B" w:rsidP="004076E2">
      <w:pPr>
        <w:pStyle w:val="Lijstalinea"/>
        <w:numPr>
          <w:ilvl w:val="0"/>
          <w:numId w:val="29"/>
        </w:numPr>
        <w:rPr>
          <w:u w:val="single"/>
        </w:rPr>
      </w:pPr>
      <w:r w:rsidRPr="00C77EDD">
        <w:t>Iedereen wordt welkom geheten</w:t>
      </w:r>
      <w:r w:rsidR="003E67EB" w:rsidRPr="00C77EDD">
        <w:t xml:space="preserve"> door Friso</w:t>
      </w:r>
      <w:r w:rsidRPr="00C77EDD">
        <w:t xml:space="preserve">. </w:t>
      </w:r>
    </w:p>
    <w:p w14:paraId="3076D656" w14:textId="77777777" w:rsidR="004076E2" w:rsidRPr="004076E2" w:rsidRDefault="004076E2" w:rsidP="004076E2">
      <w:pPr>
        <w:pStyle w:val="Lijstalinea"/>
        <w:ind w:left="1068"/>
        <w:rPr>
          <w:u w:val="single"/>
        </w:rPr>
      </w:pPr>
    </w:p>
    <w:p w14:paraId="5A095E9B" w14:textId="77777777" w:rsidR="00132E19" w:rsidRPr="00C77EDD" w:rsidRDefault="00132E19" w:rsidP="00132E19">
      <w:pPr>
        <w:pStyle w:val="Lijstalinea"/>
        <w:numPr>
          <w:ilvl w:val="0"/>
          <w:numId w:val="1"/>
        </w:numPr>
        <w:rPr>
          <w:u w:val="single"/>
        </w:rPr>
      </w:pPr>
      <w:r w:rsidRPr="00C77EDD">
        <w:rPr>
          <w:u w:val="single"/>
        </w:rPr>
        <w:t>Vaststelling van de agenda</w:t>
      </w:r>
    </w:p>
    <w:p w14:paraId="347F5772" w14:textId="77777777" w:rsidR="00B27D19" w:rsidRPr="00C77EDD" w:rsidRDefault="00C77EDD" w:rsidP="00C77EDD">
      <w:pPr>
        <w:pStyle w:val="Lijstalinea"/>
        <w:numPr>
          <w:ilvl w:val="0"/>
          <w:numId w:val="22"/>
        </w:numPr>
        <w:rPr>
          <w:u w:val="single"/>
        </w:rPr>
      </w:pPr>
      <w:r w:rsidRPr="00C77EDD">
        <w:t>Er zijn geen extra agendapunten</w:t>
      </w:r>
      <w:r>
        <w:t>.</w:t>
      </w:r>
    </w:p>
    <w:p w14:paraId="144A82EA" w14:textId="77777777" w:rsidR="00C77EDD" w:rsidRPr="00C77EDD" w:rsidRDefault="00C77EDD" w:rsidP="00C77EDD">
      <w:pPr>
        <w:pStyle w:val="Lijstalinea"/>
        <w:ind w:left="1068"/>
        <w:rPr>
          <w:u w:val="single"/>
        </w:rPr>
      </w:pPr>
    </w:p>
    <w:p w14:paraId="098CFDF6" w14:textId="77777777" w:rsidR="001135D7" w:rsidRPr="00C77EDD" w:rsidRDefault="00132E19" w:rsidP="00132E19">
      <w:pPr>
        <w:pStyle w:val="Lijstalinea"/>
        <w:numPr>
          <w:ilvl w:val="0"/>
          <w:numId w:val="1"/>
        </w:numPr>
        <w:rPr>
          <w:u w:val="single"/>
        </w:rPr>
      </w:pPr>
      <w:r w:rsidRPr="00C77EDD">
        <w:rPr>
          <w:u w:val="single"/>
        </w:rPr>
        <w:t>Mededelingen</w:t>
      </w:r>
    </w:p>
    <w:p w14:paraId="00F78DA1" w14:textId="72E80CDD" w:rsidR="00132E19" w:rsidRPr="00C77EDD" w:rsidRDefault="00132E19" w:rsidP="00C77EDD">
      <w:pPr>
        <w:pStyle w:val="Lijstalinea"/>
        <w:numPr>
          <w:ilvl w:val="0"/>
          <w:numId w:val="22"/>
        </w:numPr>
      </w:pPr>
      <w:r w:rsidRPr="00C77EDD">
        <w:t>Jeff</w:t>
      </w:r>
      <w:r w:rsidR="00556F72" w:rsidRPr="001C6D00">
        <w:t>rey</w:t>
      </w:r>
      <w:r w:rsidRPr="001C6D00">
        <w:t xml:space="preserve"> </w:t>
      </w:r>
      <w:proofErr w:type="spellStart"/>
      <w:r w:rsidRPr="00C77EDD">
        <w:t>Hietbrink</w:t>
      </w:r>
      <w:proofErr w:type="spellEnd"/>
      <w:r w:rsidRPr="00C77EDD">
        <w:t xml:space="preserve"> verlaat om 15.00 uur </w:t>
      </w:r>
      <w:r w:rsidR="00C77EDD">
        <w:t>de vergadering.</w:t>
      </w:r>
    </w:p>
    <w:p w14:paraId="34010300" w14:textId="77777777" w:rsidR="00132E19" w:rsidRPr="00C77EDD" w:rsidRDefault="00C77EDD" w:rsidP="00C77EDD">
      <w:pPr>
        <w:pStyle w:val="Lijstalinea"/>
        <w:numPr>
          <w:ilvl w:val="0"/>
          <w:numId w:val="22"/>
        </w:numPr>
      </w:pPr>
      <w:r>
        <w:t>Wiebe Buising verlaat om 15.00 uur de vergadering.</w:t>
      </w:r>
    </w:p>
    <w:p w14:paraId="25DCE29B" w14:textId="77777777" w:rsidR="00132E19" w:rsidRPr="00C77EDD" w:rsidRDefault="00132E19" w:rsidP="00132E19">
      <w:pPr>
        <w:pStyle w:val="Lijstalinea"/>
        <w:rPr>
          <w:u w:val="single"/>
        </w:rPr>
      </w:pPr>
    </w:p>
    <w:p w14:paraId="25EE1DDA" w14:textId="77777777" w:rsidR="00C77EDD" w:rsidRDefault="00132E19" w:rsidP="00C77EDD">
      <w:pPr>
        <w:pStyle w:val="Lijstalinea"/>
        <w:numPr>
          <w:ilvl w:val="0"/>
          <w:numId w:val="1"/>
        </w:numPr>
        <w:rPr>
          <w:u w:val="single"/>
        </w:rPr>
      </w:pPr>
      <w:r w:rsidRPr="00C77EDD">
        <w:rPr>
          <w:u w:val="single"/>
        </w:rPr>
        <w:t>Vorige notulen</w:t>
      </w:r>
    </w:p>
    <w:p w14:paraId="3AFC059B" w14:textId="77777777" w:rsidR="00765837" w:rsidRDefault="00765837" w:rsidP="00765837">
      <w:pPr>
        <w:pStyle w:val="Lijstalinea"/>
        <w:numPr>
          <w:ilvl w:val="0"/>
          <w:numId w:val="27"/>
        </w:numPr>
      </w:pPr>
      <w:r>
        <w:t xml:space="preserve">Aanpassing doorgekregen via de mail van Jeroen Meijerink op pagina 2. </w:t>
      </w:r>
    </w:p>
    <w:p w14:paraId="716FDF7D" w14:textId="77777777" w:rsidR="00765837" w:rsidRDefault="00765837" w:rsidP="00765837">
      <w:pPr>
        <w:pStyle w:val="Lijstalinea"/>
        <w:ind w:left="1068"/>
        <w:rPr>
          <w:i/>
          <w:iCs/>
        </w:rPr>
      </w:pPr>
      <w:r>
        <w:t>-</w:t>
      </w:r>
      <w:r w:rsidR="00551C5F">
        <w:t>Daar staat:</w:t>
      </w:r>
      <w:r>
        <w:t xml:space="preserve"> </w:t>
      </w:r>
      <w:r w:rsidR="00551C5F" w:rsidRPr="00765837">
        <w:rPr>
          <w:i/>
          <w:iCs/>
        </w:rPr>
        <w:t xml:space="preserve">Studiekeuze123 is bezig met het ontwikkelen van </w:t>
      </w:r>
      <w:r w:rsidR="00551C5F" w:rsidRPr="00765837">
        <w:rPr>
          <w:i/>
          <w:iCs/>
          <w:u w:val="single"/>
        </w:rPr>
        <w:t>hun</w:t>
      </w:r>
      <w:r w:rsidR="00551C5F" w:rsidRPr="00765837">
        <w:rPr>
          <w:i/>
          <w:iCs/>
        </w:rPr>
        <w:t xml:space="preserve"> nieuwe informatiesysteem HOVI. </w:t>
      </w:r>
    </w:p>
    <w:p w14:paraId="6BDDAE33" w14:textId="77777777" w:rsidR="00C77EDD" w:rsidRPr="00C77EDD" w:rsidRDefault="00765837" w:rsidP="00765837">
      <w:pPr>
        <w:pStyle w:val="Lijstalinea"/>
        <w:ind w:left="1068"/>
      </w:pPr>
      <w:r>
        <w:t>-</w:t>
      </w:r>
      <w:r w:rsidR="00551C5F">
        <w:t>Dat moet zijn:</w:t>
      </w:r>
      <w:r>
        <w:t xml:space="preserve"> </w:t>
      </w:r>
      <w:r w:rsidR="00551C5F" w:rsidRPr="00765837">
        <w:rPr>
          <w:i/>
        </w:rPr>
        <w:t>Studiekeuze ontwikkelt in opdracht va</w:t>
      </w:r>
      <w:r w:rsidR="00363063">
        <w:rPr>
          <w:i/>
        </w:rPr>
        <w:t>n de stuurgroep HOVI een nieuw i</w:t>
      </w:r>
      <w:r w:rsidR="00551C5F" w:rsidRPr="00765837">
        <w:rPr>
          <w:i/>
        </w:rPr>
        <w:t>nformatiesysteem voor het hoger onderwijs.</w:t>
      </w:r>
    </w:p>
    <w:p w14:paraId="3270DB08" w14:textId="77777777" w:rsidR="00CA5C81" w:rsidRPr="00C77EDD" w:rsidRDefault="00CA5C81" w:rsidP="00CA5C81">
      <w:pPr>
        <w:pStyle w:val="Geenafstand"/>
        <w:numPr>
          <w:ilvl w:val="0"/>
          <w:numId w:val="1"/>
        </w:numPr>
      </w:pPr>
      <w:r w:rsidRPr="00C77EDD">
        <w:rPr>
          <w:u w:val="single"/>
        </w:rPr>
        <w:t>Bespreekpunten</w:t>
      </w:r>
    </w:p>
    <w:p w14:paraId="2E8F892A" w14:textId="77777777" w:rsidR="00132E19" w:rsidRPr="00C77EDD" w:rsidRDefault="00132E19" w:rsidP="00285A6D">
      <w:pPr>
        <w:pStyle w:val="Geenafstand"/>
        <w:ind w:left="708"/>
        <w:rPr>
          <w:b/>
        </w:rPr>
      </w:pPr>
    </w:p>
    <w:p w14:paraId="538DE021" w14:textId="77777777" w:rsidR="00A9119F" w:rsidRPr="00475E73" w:rsidRDefault="00132E19" w:rsidP="00475E73">
      <w:pPr>
        <w:pStyle w:val="Lijstalinea"/>
        <w:numPr>
          <w:ilvl w:val="1"/>
          <w:numId w:val="1"/>
        </w:numPr>
        <w:rPr>
          <w:b/>
        </w:rPr>
      </w:pPr>
      <w:r w:rsidRPr="00C77EDD">
        <w:rPr>
          <w:b/>
        </w:rPr>
        <w:t>Nieuwe afnemers</w:t>
      </w:r>
    </w:p>
    <w:p w14:paraId="04DC43F5" w14:textId="77777777" w:rsidR="00132E19" w:rsidRPr="00C77EDD" w:rsidRDefault="00C77EDD" w:rsidP="00C77EDD">
      <w:pPr>
        <w:pStyle w:val="Lijstalinea"/>
        <w:ind w:left="1080"/>
        <w:rPr>
          <w:u w:val="single"/>
        </w:rPr>
      </w:pPr>
      <w:r w:rsidRPr="00C77EDD">
        <w:rPr>
          <w:b/>
          <w:i/>
        </w:rPr>
        <w:t>S</w:t>
      </w:r>
      <w:r>
        <w:rPr>
          <w:b/>
          <w:i/>
        </w:rPr>
        <w:t>tudiekeuze</w:t>
      </w:r>
      <w:r w:rsidR="00132E19" w:rsidRPr="00C77EDD">
        <w:rPr>
          <w:b/>
          <w:i/>
        </w:rPr>
        <w:t>123</w:t>
      </w:r>
      <w:r w:rsidRPr="00C77EDD">
        <w:rPr>
          <w:b/>
          <w:i/>
        </w:rPr>
        <w:t>, Iris Saarloos</w:t>
      </w:r>
      <w:r w:rsidR="00AA0696" w:rsidRPr="00C77EDD">
        <w:rPr>
          <w:i/>
        </w:rPr>
        <w:t>:</w:t>
      </w:r>
      <w:r>
        <w:t xml:space="preserve"> We </w:t>
      </w:r>
      <w:r w:rsidR="00132E19" w:rsidRPr="00C77EDD">
        <w:t>gebruiken veel info</w:t>
      </w:r>
      <w:r>
        <w:t>rmatie</w:t>
      </w:r>
      <w:r w:rsidR="00132E19" w:rsidRPr="00C77EDD">
        <w:t xml:space="preserve"> uit CROHO. Als RIO</w:t>
      </w:r>
      <w:r>
        <w:t xml:space="preserve"> wordt gerealiseerd dan gaat</w:t>
      </w:r>
      <w:r w:rsidR="00132E19" w:rsidRPr="00C77EDD">
        <w:t xml:space="preserve"> R</w:t>
      </w:r>
      <w:r>
        <w:t>IO bij ons</w:t>
      </w:r>
      <w:r w:rsidR="00132E19" w:rsidRPr="00C77EDD">
        <w:t xml:space="preserve"> de basis </w:t>
      </w:r>
      <w:r>
        <w:t xml:space="preserve">vormen </w:t>
      </w:r>
      <w:r w:rsidR="00A9119F">
        <w:t xml:space="preserve">van </w:t>
      </w:r>
      <w:r>
        <w:t>onze database</w:t>
      </w:r>
      <w:r w:rsidR="00132E19" w:rsidRPr="00C77EDD">
        <w:t xml:space="preserve">. </w:t>
      </w:r>
      <w:r>
        <w:t>Zodra RIO meer informatie bevat gaan we bij studiekeuze123 hier ook gebruik van maken</w:t>
      </w:r>
      <w:r w:rsidR="00132E19" w:rsidRPr="00C77EDD">
        <w:t>.</w:t>
      </w:r>
    </w:p>
    <w:p w14:paraId="1127CC0C" w14:textId="77777777" w:rsidR="00132E19" w:rsidRPr="00C77EDD" w:rsidRDefault="00132E19" w:rsidP="00132E19">
      <w:pPr>
        <w:pStyle w:val="Lijstalinea"/>
        <w:rPr>
          <w:u w:val="single"/>
        </w:rPr>
      </w:pPr>
    </w:p>
    <w:p w14:paraId="3ECBAB1F" w14:textId="77777777" w:rsidR="00A9119F" w:rsidRDefault="00A9119F">
      <w:pPr>
        <w:rPr>
          <w:b/>
          <w:i/>
        </w:rPr>
      </w:pPr>
      <w:r>
        <w:rPr>
          <w:b/>
          <w:i/>
        </w:rPr>
        <w:br w:type="page"/>
      </w:r>
    </w:p>
    <w:p w14:paraId="26709809" w14:textId="77777777" w:rsidR="00132E19" w:rsidRPr="00C77EDD" w:rsidRDefault="00A9119F" w:rsidP="00C77EDD">
      <w:pPr>
        <w:pStyle w:val="Lijstalinea"/>
        <w:ind w:left="1080"/>
        <w:rPr>
          <w:u w:val="single"/>
        </w:rPr>
      </w:pPr>
      <w:proofErr w:type="spellStart"/>
      <w:r w:rsidRPr="00A9119F">
        <w:rPr>
          <w:b/>
          <w:i/>
        </w:rPr>
        <w:lastRenderedPageBreak/>
        <w:t>Edu-K</w:t>
      </w:r>
      <w:proofErr w:type="spellEnd"/>
      <w:r w:rsidRPr="00A9119F">
        <w:rPr>
          <w:b/>
          <w:i/>
        </w:rPr>
        <w:t xml:space="preserve">, </w:t>
      </w:r>
      <w:r w:rsidR="00132E19" w:rsidRPr="00A9119F">
        <w:rPr>
          <w:b/>
          <w:i/>
        </w:rPr>
        <w:t xml:space="preserve">Paul </w:t>
      </w:r>
      <w:proofErr w:type="spellStart"/>
      <w:r w:rsidR="00132E19" w:rsidRPr="00A9119F">
        <w:rPr>
          <w:b/>
          <w:i/>
        </w:rPr>
        <w:t>Gillijns</w:t>
      </w:r>
      <w:proofErr w:type="spellEnd"/>
      <w:r w:rsidR="00132E19" w:rsidRPr="00A9119F">
        <w:rPr>
          <w:b/>
          <w:i/>
        </w:rPr>
        <w:t>:</w:t>
      </w:r>
      <w:r w:rsidR="00132E19" w:rsidRPr="00A9119F">
        <w:t xml:space="preserve"> </w:t>
      </w:r>
      <w:r w:rsidR="00132E19" w:rsidRPr="00C77EDD">
        <w:t xml:space="preserve">Projectleider van </w:t>
      </w:r>
      <w:r>
        <w:t xml:space="preserve">de </w:t>
      </w:r>
      <w:r w:rsidR="00132E19" w:rsidRPr="00C77EDD">
        <w:t>keten</w:t>
      </w:r>
      <w:r>
        <w:t xml:space="preserve"> implem</w:t>
      </w:r>
      <w:r w:rsidR="00132E19" w:rsidRPr="00C77EDD">
        <w:t>e</w:t>
      </w:r>
      <w:r>
        <w:t>ntatie PO. We</w:t>
      </w:r>
      <w:r w:rsidR="00132E19" w:rsidRPr="00C77EDD">
        <w:t xml:space="preserve"> zijn toehoorder om ui</w:t>
      </w:r>
      <w:r>
        <w:t>t</w:t>
      </w:r>
      <w:r w:rsidR="00132E19" w:rsidRPr="00C77EDD">
        <w:t xml:space="preserve"> te zoeken of RIO ook een rol kan spelen in de leermiddelenketen. </w:t>
      </w:r>
      <w:r>
        <w:t>We g</w:t>
      </w:r>
      <w:r w:rsidR="00132E19" w:rsidRPr="00C77EDD">
        <w:t xml:space="preserve">ebruiken nu BRIN en willen kijken of RIO </w:t>
      </w:r>
      <w:r>
        <w:t>de oplossing is voor sommige problemen die wij op dit moment ondervinden.</w:t>
      </w:r>
      <w:r w:rsidR="00132E19" w:rsidRPr="00C77EDD">
        <w:rPr>
          <w:u w:val="single"/>
        </w:rPr>
        <w:t xml:space="preserve"> </w:t>
      </w:r>
    </w:p>
    <w:p w14:paraId="48854798" w14:textId="77777777" w:rsidR="00132E19" w:rsidRPr="00C77EDD" w:rsidRDefault="00132E19" w:rsidP="00132E19">
      <w:pPr>
        <w:pStyle w:val="Lijstalinea"/>
        <w:rPr>
          <w:u w:val="single"/>
        </w:rPr>
      </w:pPr>
    </w:p>
    <w:p w14:paraId="3C186025" w14:textId="77777777" w:rsidR="00132E19" w:rsidRPr="00C77EDD" w:rsidRDefault="00A9119F" w:rsidP="00C77EDD">
      <w:pPr>
        <w:pStyle w:val="Lijstalinea"/>
        <w:ind w:left="1080"/>
        <w:rPr>
          <w:u w:val="single"/>
        </w:rPr>
      </w:pPr>
      <w:proofErr w:type="spellStart"/>
      <w:r w:rsidRPr="00A9119F">
        <w:rPr>
          <w:b/>
          <w:i/>
        </w:rPr>
        <w:t>Stagiar</w:t>
      </w:r>
      <w:proofErr w:type="spellEnd"/>
      <w:r w:rsidRPr="00A9119F">
        <w:rPr>
          <w:b/>
          <w:i/>
        </w:rPr>
        <w:t xml:space="preserve"> DUO, </w:t>
      </w:r>
      <w:r w:rsidR="00132E19" w:rsidRPr="00A9119F">
        <w:rPr>
          <w:b/>
          <w:i/>
        </w:rPr>
        <w:t>Wisse</w:t>
      </w:r>
      <w:r w:rsidRPr="00A9119F">
        <w:rPr>
          <w:b/>
          <w:i/>
        </w:rPr>
        <w:t xml:space="preserve"> Voortman</w:t>
      </w:r>
      <w:r w:rsidR="00132E19" w:rsidRPr="00A9119F">
        <w:rPr>
          <w:b/>
          <w:i/>
        </w:rPr>
        <w:t>:</w:t>
      </w:r>
      <w:r>
        <w:t xml:space="preserve"> Ik studeer</w:t>
      </w:r>
      <w:r w:rsidR="00475E73">
        <w:t xml:space="preserve"> ICT en loop stage</w:t>
      </w:r>
      <w:r w:rsidR="00132E19" w:rsidRPr="00C77EDD">
        <w:t xml:space="preserve"> bij</w:t>
      </w:r>
      <w:r w:rsidR="00475E73">
        <w:t xml:space="preserve"> het Gegevensmagazijn van DUO. Ik ga me bezig houden met</w:t>
      </w:r>
      <w:r w:rsidR="00132E19" w:rsidRPr="00C77EDD">
        <w:t xml:space="preserve"> de </w:t>
      </w:r>
      <w:r w:rsidR="00475E73" w:rsidRPr="00C77EDD">
        <w:t>visualisatie</w:t>
      </w:r>
      <w:r w:rsidR="00475E73">
        <w:t xml:space="preserve"> van </w:t>
      </w:r>
      <w:proofErr w:type="spellStart"/>
      <w:r w:rsidR="00475E73">
        <w:t>Linked</w:t>
      </w:r>
      <w:proofErr w:type="spellEnd"/>
      <w:r w:rsidR="00475E73">
        <w:t xml:space="preserve"> Open Data.</w:t>
      </w:r>
    </w:p>
    <w:p w14:paraId="0E2D41B0" w14:textId="77777777" w:rsidR="00132E19" w:rsidRPr="00C77EDD" w:rsidRDefault="00132E19" w:rsidP="00132E19">
      <w:pPr>
        <w:pStyle w:val="Lijstalinea"/>
        <w:rPr>
          <w:u w:val="single"/>
        </w:rPr>
      </w:pPr>
    </w:p>
    <w:p w14:paraId="793DB308" w14:textId="77777777" w:rsidR="00132E19" w:rsidRPr="00C77EDD" w:rsidRDefault="00475E73" w:rsidP="00C77EDD">
      <w:pPr>
        <w:pStyle w:val="Lijstalinea"/>
        <w:ind w:left="1080"/>
        <w:rPr>
          <w:u w:val="single"/>
        </w:rPr>
      </w:pPr>
      <w:r w:rsidRPr="00475E73">
        <w:rPr>
          <w:b/>
          <w:i/>
        </w:rPr>
        <w:t xml:space="preserve">Kennisnet, </w:t>
      </w:r>
      <w:r w:rsidR="00132E19" w:rsidRPr="00475E73">
        <w:rPr>
          <w:b/>
          <w:i/>
        </w:rPr>
        <w:t>Maarten de Niet:</w:t>
      </w:r>
      <w:r w:rsidR="00132E19" w:rsidRPr="00475E73">
        <w:t xml:space="preserve"> </w:t>
      </w:r>
      <w:r>
        <w:t>Ik ben i</w:t>
      </w:r>
      <w:r w:rsidR="00132E19" w:rsidRPr="00C77EDD">
        <w:t>nformatiea</w:t>
      </w:r>
      <w:r>
        <w:t>rchitect bij Kennisnet en ik ben op dit moment aan het</w:t>
      </w:r>
      <w:r w:rsidR="00132E19" w:rsidRPr="00C77EDD">
        <w:t xml:space="preserve"> kijken naar de impact </w:t>
      </w:r>
      <w:r>
        <w:t xml:space="preserve">die de </w:t>
      </w:r>
      <w:r w:rsidR="00132E19" w:rsidRPr="00C77EDD">
        <w:t>invoering van RIO op</w:t>
      </w:r>
      <w:r>
        <w:t xml:space="preserve"> een</w:t>
      </w:r>
      <w:r w:rsidR="00132E19" w:rsidRPr="00C77EDD">
        <w:t xml:space="preserve"> aantal</w:t>
      </w:r>
      <w:r>
        <w:t xml:space="preserve"> van onze</w:t>
      </w:r>
      <w:r w:rsidR="00132E19" w:rsidRPr="00C77EDD">
        <w:t xml:space="preserve"> kennisnetdiensten</w:t>
      </w:r>
      <w:r>
        <w:t xml:space="preserve"> heeft. Pieter Bruring</w:t>
      </w:r>
      <w:r w:rsidR="00132E19" w:rsidRPr="00C77EDD">
        <w:t xml:space="preserve"> </w:t>
      </w:r>
      <w:r>
        <w:t xml:space="preserve">heeft de uitnodiging aan mij doorgestuurd. </w:t>
      </w:r>
      <w:r w:rsidR="00132E19" w:rsidRPr="00C77EDD">
        <w:t>Pieter</w:t>
      </w:r>
      <w:r>
        <w:t xml:space="preserve"> is de eer</w:t>
      </w:r>
      <w:r w:rsidR="00132E19" w:rsidRPr="00C77EDD">
        <w:t>s</w:t>
      </w:r>
      <w:r>
        <w:t>t</w:t>
      </w:r>
      <w:r w:rsidR="00132E19" w:rsidRPr="00C77EDD">
        <w:t>e man m</w:t>
      </w:r>
      <w:r>
        <w:t>aar we werken veel samen.</w:t>
      </w:r>
    </w:p>
    <w:p w14:paraId="4F0A3FA7" w14:textId="77777777" w:rsidR="00132E19" w:rsidRPr="00475E73" w:rsidRDefault="00475E73" w:rsidP="00475E73">
      <w:pPr>
        <w:ind w:left="1080"/>
      </w:pPr>
      <w:r w:rsidRPr="0077426C">
        <w:rPr>
          <w:i/>
          <w:u w:val="single"/>
        </w:rPr>
        <w:t>Friso Snijder:</w:t>
      </w:r>
      <w:r>
        <w:t xml:space="preserve"> Er zijn nog een aantal nieuwe afnemers die er helaas niet bij konden zijn. Ik ga hun </w:t>
      </w:r>
      <w:r w:rsidR="00132E19" w:rsidRPr="00C77EDD">
        <w:t xml:space="preserve"> </w:t>
      </w:r>
      <w:r>
        <w:t xml:space="preserve">vragen om de </w:t>
      </w:r>
      <w:r w:rsidR="00132E19" w:rsidRPr="00C77EDD">
        <w:t>volgende</w:t>
      </w:r>
      <w:r>
        <w:t xml:space="preserve"> kennissessie zich voor te stellen</w:t>
      </w:r>
      <w:r w:rsidR="00132E19" w:rsidRPr="00C77EDD">
        <w:t>.</w:t>
      </w:r>
    </w:p>
    <w:p w14:paraId="5738CC59" w14:textId="77777777" w:rsidR="00132E19" w:rsidRPr="00C77EDD" w:rsidRDefault="00132E19" w:rsidP="00132E19">
      <w:pPr>
        <w:pStyle w:val="Lijstalinea"/>
        <w:rPr>
          <w:u w:val="single"/>
        </w:rPr>
      </w:pPr>
    </w:p>
    <w:p w14:paraId="390454A4" w14:textId="77777777" w:rsidR="00132E19" w:rsidRPr="00C77EDD" w:rsidRDefault="00132E19" w:rsidP="00A74E28">
      <w:pPr>
        <w:pStyle w:val="Lijstalinea"/>
        <w:numPr>
          <w:ilvl w:val="1"/>
          <w:numId w:val="1"/>
        </w:numPr>
        <w:rPr>
          <w:b/>
        </w:rPr>
      </w:pPr>
      <w:r w:rsidRPr="00C77EDD">
        <w:rPr>
          <w:b/>
        </w:rPr>
        <w:t>Voortgang DUO</w:t>
      </w:r>
    </w:p>
    <w:p w14:paraId="762FD70A" w14:textId="77777777" w:rsidR="00132E19" w:rsidRPr="00C77EDD" w:rsidRDefault="00132E19" w:rsidP="00265055">
      <w:pPr>
        <w:pStyle w:val="Lijstalinea"/>
        <w:ind w:left="1080"/>
      </w:pPr>
      <w:r w:rsidRPr="00C77EDD">
        <w:t>-</w:t>
      </w:r>
      <w:r w:rsidR="00475E73">
        <w:t>Er is een se</w:t>
      </w:r>
      <w:r w:rsidRPr="00C77EDD">
        <w:t>rvice voor CAMBO</w:t>
      </w:r>
      <w:r w:rsidR="00475E73">
        <w:t xml:space="preserve"> gerealiseerd om gegevens te kunnen opvragen.</w:t>
      </w:r>
      <w:r w:rsidR="00265055">
        <w:t xml:space="preserve"> Dit is een g</w:t>
      </w:r>
      <w:r w:rsidR="00A74E28" w:rsidRPr="00C77EDD">
        <w:t>eneriek stukje software, mochten er andere partijen zijn die daar behoefte aan hebben dan kunnen ze dit aangeven</w:t>
      </w:r>
      <w:r w:rsidR="00265055">
        <w:t xml:space="preserve"> door contact met mij op te nemen.</w:t>
      </w:r>
    </w:p>
    <w:p w14:paraId="24599511" w14:textId="77777777" w:rsidR="00A74E28" w:rsidRPr="00C77EDD" w:rsidRDefault="00A74E28" w:rsidP="00115685">
      <w:pPr>
        <w:pStyle w:val="Lijstalinea"/>
        <w:ind w:left="1080"/>
      </w:pPr>
      <w:r w:rsidRPr="00C77EDD">
        <w:t>-</w:t>
      </w:r>
      <w:r w:rsidR="00265055">
        <w:t xml:space="preserve">We hebben veel contact gehad met </w:t>
      </w:r>
      <w:r w:rsidRPr="00C77EDD">
        <w:t>Johan de Lange</w:t>
      </w:r>
      <w:r w:rsidR="00265055">
        <w:t xml:space="preserve"> en zijn team van</w:t>
      </w:r>
      <w:r w:rsidRPr="00C77EDD">
        <w:t xml:space="preserve"> </w:t>
      </w:r>
      <w:r w:rsidR="00265055">
        <w:t xml:space="preserve">het </w:t>
      </w:r>
      <w:r w:rsidR="00363063">
        <w:t>I</w:t>
      </w:r>
      <w:r w:rsidRPr="00C77EDD">
        <w:t>n</w:t>
      </w:r>
      <w:r w:rsidR="00265055">
        <w:t xml:space="preserve">spectie van </w:t>
      </w:r>
      <w:r w:rsidR="00363063">
        <w:t>het O</w:t>
      </w:r>
      <w:r w:rsidR="00265055">
        <w:t>nderwijs</w:t>
      </w:r>
      <w:r w:rsidRPr="00C77EDD">
        <w:t xml:space="preserve">. </w:t>
      </w:r>
      <w:r w:rsidR="00265055">
        <w:t>Hierbij hebben we v</w:t>
      </w:r>
      <w:r w:rsidRPr="00C77EDD">
        <w:t>eel vragen</w:t>
      </w:r>
      <w:r w:rsidR="00265055">
        <w:t xml:space="preserve"> behandeld</w:t>
      </w:r>
      <w:r w:rsidRPr="00C77EDD">
        <w:t xml:space="preserve"> m.b.t. RIO </w:t>
      </w:r>
      <w:r w:rsidR="00265055">
        <w:t xml:space="preserve">en dan </w:t>
      </w:r>
      <w:r w:rsidRPr="00C77EDD">
        <w:t>o.a.</w:t>
      </w:r>
      <w:r w:rsidR="00265055">
        <w:t xml:space="preserve"> met betrekking tot</w:t>
      </w:r>
      <w:r w:rsidRPr="00C77EDD">
        <w:t xml:space="preserve"> wat zit er in en past het bij de werkelijkheid zoals we die zien</w:t>
      </w:r>
      <w:r w:rsidR="00363063">
        <w:t xml:space="preserve"> bij ons</w:t>
      </w:r>
      <w:r w:rsidRPr="00C77EDD">
        <w:t xml:space="preserve">. Hierbij is </w:t>
      </w:r>
      <w:r w:rsidR="00265055">
        <w:t xml:space="preserve">tevens </w:t>
      </w:r>
      <w:r w:rsidRPr="00C77EDD">
        <w:t>een medewe</w:t>
      </w:r>
      <w:r w:rsidR="00265055">
        <w:t xml:space="preserve">rker van RIO aangehaakt. Op dit moment </w:t>
      </w:r>
      <w:r w:rsidRPr="00C77EDD">
        <w:t>wordt</w:t>
      </w:r>
      <w:r w:rsidR="00265055">
        <w:t xml:space="preserve"> de</w:t>
      </w:r>
      <w:r w:rsidRPr="00C77EDD">
        <w:t xml:space="preserve"> gegevensbehoefte in kaart gebracht door </w:t>
      </w:r>
      <w:r w:rsidR="00265055">
        <w:t xml:space="preserve">de </w:t>
      </w:r>
      <w:r w:rsidRPr="00C77EDD">
        <w:t>inspectie van onderwijs.</w:t>
      </w:r>
    </w:p>
    <w:p w14:paraId="1BB87F86" w14:textId="77777777" w:rsidR="00A74E28" w:rsidRPr="00C77EDD" w:rsidRDefault="00A74E28" w:rsidP="00115685">
      <w:pPr>
        <w:pStyle w:val="Lijstalinea"/>
        <w:ind w:left="1080"/>
      </w:pPr>
      <w:r w:rsidRPr="00C77EDD">
        <w:t>-</w:t>
      </w:r>
      <w:r w:rsidR="00265055">
        <w:t xml:space="preserve">Voor </w:t>
      </w:r>
      <w:proofErr w:type="spellStart"/>
      <w:r w:rsidR="00265055">
        <w:t>Linked</w:t>
      </w:r>
      <w:proofErr w:type="spellEnd"/>
      <w:r w:rsidR="00265055">
        <w:t xml:space="preserve"> Open Data</w:t>
      </w:r>
      <w:r w:rsidRPr="00C77EDD">
        <w:t xml:space="preserve"> hebben we</w:t>
      </w:r>
      <w:r w:rsidR="00265055">
        <w:t xml:space="preserve"> de sectoren</w:t>
      </w:r>
      <w:r w:rsidRPr="00C77EDD">
        <w:t xml:space="preserve"> MBO</w:t>
      </w:r>
      <w:r w:rsidR="00265055">
        <w:t xml:space="preserve"> en VAVO</w:t>
      </w:r>
      <w:r w:rsidRPr="00C77EDD">
        <w:t xml:space="preserve"> ontsloten</w:t>
      </w:r>
      <w:r w:rsidR="00265055">
        <w:t>.  V</w:t>
      </w:r>
      <w:r w:rsidRPr="00C77EDD">
        <w:t>oor de zomer</w:t>
      </w:r>
      <w:r w:rsidR="00265055">
        <w:t xml:space="preserve"> is een opdracht afgegeven om ook de sector</w:t>
      </w:r>
      <w:r w:rsidRPr="00C77EDD">
        <w:t xml:space="preserve"> VO</w:t>
      </w:r>
      <w:r w:rsidR="00265055">
        <w:t xml:space="preserve"> te gaan ontsluiten</w:t>
      </w:r>
      <w:r w:rsidRPr="00C77EDD">
        <w:t xml:space="preserve">. </w:t>
      </w:r>
      <w:r w:rsidR="00363063">
        <w:t>Het lijkt er op dat we gezien de investeringen moeten aanbesteden en er wordt nu uitgezocht of dit juridisch echt noodzakelijk is.</w:t>
      </w:r>
      <w:r w:rsidR="00223943">
        <w:t xml:space="preserve"> Kadaster juristen helpen mee</w:t>
      </w:r>
      <w:r w:rsidR="00363063">
        <w:t xml:space="preserve"> </w:t>
      </w:r>
      <w:r w:rsidR="00223943">
        <w:t xml:space="preserve">met </w:t>
      </w:r>
      <w:r w:rsidR="00363063">
        <w:t>uitzoeken.</w:t>
      </w:r>
      <w:r w:rsidR="00265055">
        <w:t xml:space="preserve"> </w:t>
      </w:r>
      <w:r w:rsidR="00363063">
        <w:t xml:space="preserve">Hier kunnen twee scenario’s uitrollen. We moeten aanbesteden en dan vraagt dit extra doorlooptijd of we kunnen los. Over twee weken is er </w:t>
      </w:r>
      <w:proofErr w:type="spellStart"/>
      <w:r w:rsidR="00363063">
        <w:t>iig</w:t>
      </w:r>
      <w:proofErr w:type="spellEnd"/>
      <w:r w:rsidR="00363063">
        <w:t xml:space="preserve"> een afspraak met de product manager van Kadaster om te kijken naar de planning.</w:t>
      </w:r>
    </w:p>
    <w:p w14:paraId="10010310" w14:textId="77777777" w:rsidR="00A74E28" w:rsidRPr="00C77EDD" w:rsidRDefault="00A74E28" w:rsidP="003407F0">
      <w:pPr>
        <w:pStyle w:val="Lijstalinea"/>
        <w:ind w:left="1080"/>
      </w:pPr>
      <w:r w:rsidRPr="00C77EDD">
        <w:t>-</w:t>
      </w:r>
      <w:r w:rsidR="003407F0">
        <w:t xml:space="preserve">De </w:t>
      </w:r>
      <w:r w:rsidRPr="00C77EDD">
        <w:t>ROSA scan</w:t>
      </w:r>
      <w:r w:rsidR="003407F0">
        <w:t xml:space="preserve"> is afgerond.</w:t>
      </w:r>
      <w:r w:rsidRPr="00C77EDD">
        <w:t xml:space="preserve"> </w:t>
      </w:r>
      <w:r w:rsidR="003407F0">
        <w:t>De conclusie van deze scan was dat we</w:t>
      </w:r>
      <w:r w:rsidRPr="00C77EDD">
        <w:t xml:space="preserve"> op de goed</w:t>
      </w:r>
      <w:r w:rsidR="003407F0">
        <w:t>e</w:t>
      </w:r>
      <w:r w:rsidRPr="00C77EDD">
        <w:t xml:space="preserve"> weg</w:t>
      </w:r>
      <w:r w:rsidR="003407F0">
        <w:t xml:space="preserve"> zijn </w:t>
      </w:r>
      <w:r w:rsidR="00363063">
        <w:t xml:space="preserve">met </w:t>
      </w:r>
      <w:r w:rsidR="003407F0">
        <w:t xml:space="preserve">hier en daar </w:t>
      </w:r>
      <w:r w:rsidRPr="00C77EDD">
        <w:t>wat aandachtspunten.</w:t>
      </w:r>
    </w:p>
    <w:p w14:paraId="11DF25F4" w14:textId="3F9F5588" w:rsidR="00A74E28" w:rsidRPr="00C77EDD" w:rsidRDefault="00A74E28" w:rsidP="00115685">
      <w:pPr>
        <w:pStyle w:val="Lijstalinea"/>
        <w:ind w:left="1080"/>
      </w:pPr>
      <w:r w:rsidRPr="00C77EDD">
        <w:t>-</w:t>
      </w:r>
      <w:r w:rsidR="003407F0">
        <w:t xml:space="preserve">We zijn bezig met een opzet voor een generiek/specifiek </w:t>
      </w:r>
      <w:proofErr w:type="spellStart"/>
      <w:r w:rsidR="003407F0">
        <w:t>Linked</w:t>
      </w:r>
      <w:proofErr w:type="spellEnd"/>
      <w:r w:rsidR="003407F0">
        <w:t xml:space="preserve"> Open Data model. Voor MBO zijn we destijds namelijk vrij generiek begonnen. Dit bleek wat te generiek te zijn en toen is het</w:t>
      </w:r>
      <w:r w:rsidRPr="00C77EDD">
        <w:t xml:space="preserve"> project</w:t>
      </w:r>
      <w:r w:rsidR="003407F0">
        <w:t xml:space="preserve"> wat</w:t>
      </w:r>
      <w:r w:rsidRPr="00C77EDD">
        <w:t xml:space="preserve"> bijgesteld </w:t>
      </w:r>
      <w:r w:rsidR="003407F0">
        <w:t>waarna</w:t>
      </w:r>
      <w:r w:rsidRPr="00C77EDD">
        <w:t xml:space="preserve"> het</w:t>
      </w:r>
      <w:r w:rsidR="003407F0">
        <w:t xml:space="preserve"> model specifieker is geworden. Echter werd dat model weer</w:t>
      </w:r>
      <w:r w:rsidRPr="00C77EDD">
        <w:t xml:space="preserve"> wat te specifiek en</w:t>
      </w:r>
      <w:r w:rsidR="003407F0">
        <w:t xml:space="preserve"> gaf het Kadaster aan dat er een betere combinatie tussen generiek en specifiek moest komen om de API beheersbaar te houden. We gaan het model binnenkort</w:t>
      </w:r>
      <w:r w:rsidRPr="00C77EDD">
        <w:t xml:space="preserve"> met</w:t>
      </w:r>
      <w:r w:rsidR="003407F0">
        <w:t xml:space="preserve"> het</w:t>
      </w:r>
      <w:r w:rsidRPr="00C77EDD">
        <w:t xml:space="preserve"> Kadaster delen en</w:t>
      </w:r>
      <w:r w:rsidR="003407F0">
        <w:t xml:space="preserve"> bespreken. Daarna willen we dit model ook aan de</w:t>
      </w:r>
      <w:r w:rsidRPr="00C77EDD">
        <w:t xml:space="preserve"> afnemers</w:t>
      </w:r>
      <w:r w:rsidR="003407F0">
        <w:t xml:space="preserve"> voorleggen.</w:t>
      </w:r>
    </w:p>
    <w:p w14:paraId="38BFAA67" w14:textId="77777777" w:rsidR="00A74E28" w:rsidRPr="00C77EDD" w:rsidRDefault="00A74E28" w:rsidP="00363063">
      <w:pPr>
        <w:pStyle w:val="Lijstalinea"/>
        <w:ind w:left="1080"/>
      </w:pPr>
      <w:r w:rsidRPr="00C77EDD">
        <w:t>-</w:t>
      </w:r>
      <w:r w:rsidR="00363063">
        <w:t xml:space="preserve">Het actiepunt rondom gemeenten en hun pakketten </w:t>
      </w:r>
      <w:proofErr w:type="spellStart"/>
      <w:r w:rsidR="00363063">
        <w:t>icm</w:t>
      </w:r>
      <w:proofErr w:type="spellEnd"/>
      <w:r w:rsidR="00363063">
        <w:t xml:space="preserve"> een overstap naar RIO is nog niet opgepakt. Hier hebben we nog geen gelegenheid voor gehad.</w:t>
      </w:r>
    </w:p>
    <w:p w14:paraId="2BF90411" w14:textId="77777777" w:rsidR="00A74E28" w:rsidRPr="00C77EDD" w:rsidRDefault="00A74E28" w:rsidP="00132E19">
      <w:pPr>
        <w:pStyle w:val="Lijstalinea"/>
      </w:pPr>
    </w:p>
    <w:p w14:paraId="0B1DC111" w14:textId="77777777" w:rsidR="00A74E28" w:rsidRPr="00115685" w:rsidRDefault="00A74E28" w:rsidP="00A74E28">
      <w:pPr>
        <w:numPr>
          <w:ilvl w:val="1"/>
          <w:numId w:val="1"/>
        </w:numPr>
        <w:spacing w:after="0" w:line="240" w:lineRule="auto"/>
      </w:pPr>
      <w:r w:rsidRPr="00115685">
        <w:rPr>
          <w:b/>
          <w:bCs/>
        </w:rPr>
        <w:t>Nieuws van gebruikers (</w:t>
      </w:r>
      <w:proofErr w:type="spellStart"/>
      <w:r w:rsidRPr="00115685">
        <w:rPr>
          <w:b/>
          <w:bCs/>
        </w:rPr>
        <w:t>iVHO</w:t>
      </w:r>
      <w:proofErr w:type="spellEnd"/>
      <w:r w:rsidRPr="00115685">
        <w:rPr>
          <w:b/>
          <w:bCs/>
        </w:rPr>
        <w:t>/</w:t>
      </w:r>
      <w:proofErr w:type="spellStart"/>
      <w:r w:rsidRPr="00115685">
        <w:rPr>
          <w:b/>
          <w:bCs/>
        </w:rPr>
        <w:t>Cambo</w:t>
      </w:r>
      <w:proofErr w:type="spellEnd"/>
      <w:r w:rsidRPr="00115685">
        <w:rPr>
          <w:b/>
          <w:bCs/>
        </w:rPr>
        <w:t>/SSB/UWV(STAP-regeling) en evt. anderen)</w:t>
      </w:r>
    </w:p>
    <w:p w14:paraId="0F846832" w14:textId="77777777" w:rsidR="00223943" w:rsidRDefault="00E10BB5" w:rsidP="005E104E">
      <w:pPr>
        <w:ind w:left="1080"/>
      </w:pPr>
      <w:r w:rsidRPr="00E10BB5">
        <w:rPr>
          <w:b/>
          <w:i/>
        </w:rPr>
        <w:t xml:space="preserve">UWV (STAP-regeling), </w:t>
      </w:r>
      <w:r w:rsidR="00A74E28" w:rsidRPr="00E10BB5">
        <w:rPr>
          <w:b/>
          <w:i/>
        </w:rPr>
        <w:t>Wiebe</w:t>
      </w:r>
      <w:r w:rsidRPr="00E10BB5">
        <w:rPr>
          <w:b/>
          <w:i/>
        </w:rPr>
        <w:t xml:space="preserve"> Buising:</w:t>
      </w:r>
      <w:r w:rsidR="00E94968">
        <w:t xml:space="preserve"> De STAP-regeling is een subsidieregel</w:t>
      </w:r>
      <w:r w:rsidR="00A74E28" w:rsidRPr="00C77EDD">
        <w:t>ing van</w:t>
      </w:r>
      <w:r w:rsidR="00E94968">
        <w:t xml:space="preserve"> het minister</w:t>
      </w:r>
      <w:r w:rsidR="00A74E28" w:rsidRPr="00C77EDD">
        <w:t xml:space="preserve">ie </w:t>
      </w:r>
      <w:r w:rsidR="00E94968">
        <w:t xml:space="preserve">van </w:t>
      </w:r>
      <w:r w:rsidR="00A74E28" w:rsidRPr="00C77EDD">
        <w:t>sociale zaken</w:t>
      </w:r>
      <w:r w:rsidR="00E94968">
        <w:t xml:space="preserve"> en werkgelegenheid. Hierbij kan een natuurlijk persoon</w:t>
      </w:r>
      <w:r w:rsidR="00A74E28" w:rsidRPr="00C77EDD">
        <w:t xml:space="preserve"> </w:t>
      </w:r>
    </w:p>
    <w:p w14:paraId="659DF06C" w14:textId="1320551C" w:rsidR="00A74E28" w:rsidRPr="00C77EDD" w:rsidRDefault="00E94968" w:rsidP="005E104E">
      <w:pPr>
        <w:ind w:left="1080"/>
      </w:pPr>
      <w:r>
        <w:lastRenderedPageBreak/>
        <w:t xml:space="preserve">€ </w:t>
      </w:r>
      <w:r w:rsidR="00223943" w:rsidRPr="00C77EDD">
        <w:t>1</w:t>
      </w:r>
      <w:r w:rsidR="00223943">
        <w:t>.</w:t>
      </w:r>
      <w:r w:rsidR="00223943" w:rsidRPr="00C77EDD">
        <w:t>000</w:t>
      </w:r>
      <w:r w:rsidR="00223943">
        <w:t xml:space="preserve"> </w:t>
      </w:r>
      <w:r>
        <w:t xml:space="preserve">aan leer- en ontwikkelbudget </w:t>
      </w:r>
      <w:r w:rsidR="00A74E28" w:rsidRPr="00C77EDD">
        <w:t>per jaar</w:t>
      </w:r>
      <w:r>
        <w:t xml:space="preserve"> aanvragen . In het kader van deze</w:t>
      </w:r>
      <w:r w:rsidR="00A74E28" w:rsidRPr="00C77EDD">
        <w:t xml:space="preserve"> regeling moet een scholing</w:t>
      </w:r>
      <w:r>
        <w:t>s</w:t>
      </w:r>
      <w:r w:rsidR="00A74E28" w:rsidRPr="00C77EDD">
        <w:t xml:space="preserve">register worden ingericht. </w:t>
      </w:r>
      <w:r>
        <w:t>Dit r</w:t>
      </w:r>
      <w:r w:rsidR="00A74E28" w:rsidRPr="00C77EDD">
        <w:t xml:space="preserve">egister bevat alle scholingsactiviteiten van </w:t>
      </w:r>
      <w:r w:rsidRPr="00C77EDD">
        <w:t>instellingen</w:t>
      </w:r>
      <w:r w:rsidR="00A74E28" w:rsidRPr="00C77EDD">
        <w:t xml:space="preserve"> en opleidingen die daarvoor in aanmerking komen. In overleg met sociale zaken</w:t>
      </w:r>
      <w:r>
        <w:t>,</w:t>
      </w:r>
      <w:r w:rsidR="00A74E28" w:rsidRPr="00C77EDD">
        <w:t xml:space="preserve"> OCW en DUO </w:t>
      </w:r>
      <w:r>
        <w:t xml:space="preserve">is </w:t>
      </w:r>
      <w:r w:rsidR="00A74E28" w:rsidRPr="00C77EDD">
        <w:t xml:space="preserve">besloten om DUO dat scholingsregister te laten maken. </w:t>
      </w:r>
      <w:r w:rsidR="0090716C">
        <w:t xml:space="preserve">Het register </w:t>
      </w:r>
      <w:r w:rsidR="00A74E28" w:rsidRPr="00C77EDD">
        <w:t>RIO</w:t>
      </w:r>
      <w:r w:rsidR="0090716C">
        <w:t xml:space="preserve"> zal de functie van scholingsregister gaan vervullen</w:t>
      </w:r>
      <w:r>
        <w:t>. Op dit moment</w:t>
      </w:r>
      <w:r w:rsidR="00A74E28" w:rsidRPr="00C77EDD">
        <w:t xml:space="preserve"> wordt</w:t>
      </w:r>
      <w:r>
        <w:t xml:space="preserve"> RIO klaar gemaakt voor d</w:t>
      </w:r>
      <w:r w:rsidR="00D4130D">
        <w:t>eze functie</w:t>
      </w:r>
      <w:r w:rsidR="00A74E28" w:rsidRPr="00C77EDD">
        <w:t xml:space="preserve">. RIO </w:t>
      </w:r>
      <w:r>
        <w:t xml:space="preserve">is </w:t>
      </w:r>
      <w:r w:rsidR="00E621B5">
        <w:t xml:space="preserve">nu </w:t>
      </w:r>
      <w:r w:rsidR="00D4130D">
        <w:t xml:space="preserve">vooral </w:t>
      </w:r>
      <w:r w:rsidR="00E621B5">
        <w:t>gericht op bekostig</w:t>
      </w:r>
      <w:r w:rsidR="00223943">
        <w:t>d</w:t>
      </w:r>
      <w:r w:rsidR="00E621B5">
        <w:t xml:space="preserve"> onderwijs</w:t>
      </w:r>
      <w:r w:rsidR="00A74E28" w:rsidRPr="00C77EDD">
        <w:t xml:space="preserve"> maar</w:t>
      </w:r>
      <w:r w:rsidR="00E621B5">
        <w:t xml:space="preserve"> zal voor dit </w:t>
      </w:r>
      <w:r>
        <w:t>register ook</w:t>
      </w:r>
      <w:r w:rsidR="00E621B5">
        <w:t xml:space="preserve"> privaat onderwijs gaan opnemen</w:t>
      </w:r>
      <w:r w:rsidR="00A74E28" w:rsidRPr="00C77EDD">
        <w:t>. Tevens zal de prijs worden toegevo</w:t>
      </w:r>
      <w:r w:rsidR="00E621B5">
        <w:t>egd aan de opleiding in RIO. De STAP-regeling treedt in werking op 1 oktober 202</w:t>
      </w:r>
      <w:r w:rsidR="00DA3ECB">
        <w:t>2</w:t>
      </w:r>
      <w:r w:rsidR="00E621B5">
        <w:t xml:space="preserve"> </w:t>
      </w:r>
      <w:r w:rsidR="005E104E">
        <w:t xml:space="preserve">en vanaf die datum </w:t>
      </w:r>
      <w:r w:rsidR="00A74E28" w:rsidRPr="00C77EDD">
        <w:t>moeten de scholen</w:t>
      </w:r>
      <w:r w:rsidR="00DA3ECB">
        <w:t xml:space="preserve"> het scholingsaanbod dat zij in aanmerking willen brengen voor de STAP-subsidie</w:t>
      </w:r>
      <w:r w:rsidR="00A74E28" w:rsidRPr="00C77EDD">
        <w:t xml:space="preserve"> in RIO kunnen registreren. </w:t>
      </w:r>
      <w:r w:rsidR="005E104E">
        <w:t xml:space="preserve">Het UWV gaat het portaal voor </w:t>
      </w:r>
      <w:r w:rsidR="00033A8B">
        <w:t xml:space="preserve">de burgers voor </w:t>
      </w:r>
      <w:r w:rsidR="005E104E">
        <w:t>deze</w:t>
      </w:r>
      <w:r w:rsidR="00223943">
        <w:t xml:space="preserve"> regeling opzetten, wat betekent</w:t>
      </w:r>
      <w:r w:rsidR="005E104E">
        <w:t xml:space="preserve"> dat ze een nieuwe afnemer van RIO worden</w:t>
      </w:r>
      <w:r w:rsidR="00A74E28" w:rsidRPr="00C77EDD">
        <w:t>.</w:t>
      </w:r>
    </w:p>
    <w:p w14:paraId="771D4A27" w14:textId="77777777" w:rsidR="00A74E28" w:rsidRPr="00C77EDD" w:rsidRDefault="00E10BB5" w:rsidP="00A74E28">
      <w:pPr>
        <w:ind w:left="1080"/>
      </w:pPr>
      <w:r>
        <w:rPr>
          <w:b/>
          <w:i/>
        </w:rPr>
        <w:t>Jasper Landingspagina:</w:t>
      </w:r>
      <w:r w:rsidR="00A74E28" w:rsidRPr="00C77EDD">
        <w:t xml:space="preserve"> </w:t>
      </w:r>
      <w:r w:rsidR="005E104E">
        <w:t>RIO heeft een website genaamd</w:t>
      </w:r>
      <w:r w:rsidR="00A74E28" w:rsidRPr="00C77EDD">
        <w:t xml:space="preserve"> RIO-onderwijs.nl. </w:t>
      </w:r>
      <w:r w:rsidR="005E104E">
        <w:t>Over deze website heerst het algem</w:t>
      </w:r>
      <w:r w:rsidR="00A74E28" w:rsidRPr="00C77EDD">
        <w:t>en</w:t>
      </w:r>
      <w:r w:rsidR="005E104E">
        <w:t>e</w:t>
      </w:r>
      <w:r w:rsidR="00A74E28" w:rsidRPr="00C77EDD">
        <w:t xml:space="preserve"> gevoel dat dit anders en beter moet kunnen. </w:t>
      </w:r>
      <w:r w:rsidR="005E104E">
        <w:t>Om dit te realiseren z</w:t>
      </w:r>
      <w:r w:rsidR="00A74E28" w:rsidRPr="00C77EDD">
        <w:t>ijn</w:t>
      </w:r>
      <w:r w:rsidR="005E104E">
        <w:t xml:space="preserve"> we</w:t>
      </w:r>
      <w:r w:rsidR="00A74E28" w:rsidRPr="00C77EDD">
        <w:t xml:space="preserve"> bezig met een</w:t>
      </w:r>
      <w:r w:rsidR="005E104E">
        <w:t xml:space="preserve"> analyse in samenwerking met een</w:t>
      </w:r>
      <w:r w:rsidR="00A74E28" w:rsidRPr="00C77EDD">
        <w:t xml:space="preserve"> extern bureau</w:t>
      </w:r>
      <w:r w:rsidR="005E104E">
        <w:t>. Op de vernieuwede website komt er ook</w:t>
      </w:r>
      <w:r w:rsidR="00A74E28" w:rsidRPr="00C77EDD">
        <w:t xml:space="preserve"> een pagina</w:t>
      </w:r>
      <w:r w:rsidR="005E104E">
        <w:t xml:space="preserve"> die gewijd is aan </w:t>
      </w:r>
      <w:proofErr w:type="spellStart"/>
      <w:r w:rsidR="005E104E">
        <w:t>ketenpatners</w:t>
      </w:r>
      <w:proofErr w:type="spellEnd"/>
      <w:r w:rsidR="005E104E">
        <w:t>/afnemers.</w:t>
      </w:r>
    </w:p>
    <w:p w14:paraId="39B2C217" w14:textId="77777777" w:rsidR="00C95217" w:rsidRDefault="00A74E28" w:rsidP="00A74E28">
      <w:pPr>
        <w:ind w:left="1080"/>
      </w:pPr>
      <w:r w:rsidRPr="0077426C">
        <w:rPr>
          <w:i/>
          <w:u w:val="single"/>
        </w:rPr>
        <w:t>Jasper</w:t>
      </w:r>
      <w:r w:rsidR="005E104E" w:rsidRPr="0077426C">
        <w:rPr>
          <w:i/>
          <w:u w:val="single"/>
        </w:rPr>
        <w:t xml:space="preserve"> Ligthart</w:t>
      </w:r>
      <w:r w:rsidRPr="0077426C">
        <w:rPr>
          <w:i/>
          <w:u w:val="single"/>
        </w:rPr>
        <w:t>:</w:t>
      </w:r>
      <w:r w:rsidRPr="00C77EDD">
        <w:t xml:space="preserve"> Friso</w:t>
      </w:r>
      <w:r w:rsidR="005E104E">
        <w:t xml:space="preserve"> heb</w:t>
      </w:r>
      <w:r w:rsidRPr="00C77EDD">
        <w:t xml:space="preserve"> jij</w:t>
      </w:r>
      <w:r w:rsidR="005E104E">
        <w:t xml:space="preserve"> hier nog contact over gehad met Irene Emaar</w:t>
      </w:r>
      <w:r w:rsidR="0077426C">
        <w:t>?</w:t>
      </w:r>
    </w:p>
    <w:p w14:paraId="19CCB304" w14:textId="77777777" w:rsidR="00A74E28" w:rsidRPr="00C77EDD" w:rsidRDefault="00A74E28" w:rsidP="00A74E28">
      <w:pPr>
        <w:ind w:left="1080"/>
      </w:pPr>
      <w:r w:rsidRPr="0077426C">
        <w:rPr>
          <w:i/>
          <w:u w:val="single"/>
        </w:rPr>
        <w:t>Friso</w:t>
      </w:r>
      <w:r w:rsidR="005E104E" w:rsidRPr="0077426C">
        <w:rPr>
          <w:i/>
          <w:u w:val="single"/>
        </w:rPr>
        <w:t xml:space="preserve"> Snijder</w:t>
      </w:r>
      <w:r w:rsidRPr="0077426C">
        <w:rPr>
          <w:i/>
          <w:u w:val="single"/>
        </w:rPr>
        <w:t>:</w:t>
      </w:r>
      <w:r w:rsidRPr="00C77EDD">
        <w:t xml:space="preserve"> </w:t>
      </w:r>
      <w:r w:rsidR="005E104E">
        <w:t>Ja we hebben mailcontact gehad m.b.t. dit punt en tevens ook</w:t>
      </w:r>
      <w:r w:rsidRPr="00C77EDD">
        <w:t xml:space="preserve"> over de sobere vorm van de LOD pagina.</w:t>
      </w:r>
    </w:p>
    <w:p w14:paraId="5CFC5EF1" w14:textId="77777777" w:rsidR="005E104E" w:rsidRDefault="00A74E28" w:rsidP="005E104E">
      <w:pPr>
        <w:ind w:left="1080"/>
      </w:pPr>
      <w:r w:rsidRPr="0077426C">
        <w:rPr>
          <w:i/>
          <w:u w:val="single"/>
        </w:rPr>
        <w:t>Jasper</w:t>
      </w:r>
      <w:r w:rsidR="005E104E" w:rsidRPr="0077426C">
        <w:rPr>
          <w:i/>
          <w:u w:val="single"/>
        </w:rPr>
        <w:t xml:space="preserve"> Ligthart:</w:t>
      </w:r>
      <w:r w:rsidR="005E104E">
        <w:t xml:space="preserve"> Misschien is het een goed idee om hier over om tafel te gaan zitten met elkaar?</w:t>
      </w:r>
    </w:p>
    <w:p w14:paraId="58D3301F" w14:textId="77777777" w:rsidR="00A74E28" w:rsidRPr="00C77EDD" w:rsidRDefault="005E104E" w:rsidP="005E104E">
      <w:pPr>
        <w:ind w:left="1080"/>
      </w:pPr>
      <w:r w:rsidRPr="0077426C">
        <w:rPr>
          <w:i/>
          <w:u w:val="single"/>
        </w:rPr>
        <w:t>Friso Snijder:</w:t>
      </w:r>
      <w:r w:rsidR="00C101D2" w:rsidRPr="00C77EDD">
        <w:t xml:space="preserve"> </w:t>
      </w:r>
      <w:r>
        <w:t xml:space="preserve">Dat lijkt me een goed plan. Lex wil jij hier een meeting </w:t>
      </w:r>
      <w:r w:rsidR="00C101D2" w:rsidRPr="00C77EDD">
        <w:t>voor inplannen met Jasper</w:t>
      </w:r>
      <w:r>
        <w:t xml:space="preserve"> Ligthart, Irene Emaar?</w:t>
      </w:r>
    </w:p>
    <w:p w14:paraId="38E9F6AB" w14:textId="77777777" w:rsidR="00C101D2" w:rsidRPr="00C77EDD" w:rsidRDefault="00C101D2" w:rsidP="00A74E28">
      <w:pPr>
        <w:ind w:left="1080"/>
      </w:pPr>
      <w:r w:rsidRPr="0077426C">
        <w:rPr>
          <w:i/>
          <w:u w:val="single"/>
        </w:rPr>
        <w:t>Machiel</w:t>
      </w:r>
      <w:r w:rsidR="00C95217" w:rsidRPr="0077426C">
        <w:rPr>
          <w:i/>
          <w:u w:val="single"/>
        </w:rPr>
        <w:t xml:space="preserve"> Pronk</w:t>
      </w:r>
      <w:r w:rsidRPr="0077426C">
        <w:rPr>
          <w:i/>
          <w:u w:val="single"/>
        </w:rPr>
        <w:t>:</w:t>
      </w:r>
      <w:r w:rsidRPr="00C77EDD">
        <w:t xml:space="preserve"> </w:t>
      </w:r>
      <w:r w:rsidR="00C95217">
        <w:t>Gaat het hier om de l</w:t>
      </w:r>
      <w:r w:rsidRPr="00C77EDD">
        <w:t>andingspagina voor LOD</w:t>
      </w:r>
      <w:r w:rsidR="00C95217">
        <w:t xml:space="preserve"> RIO</w:t>
      </w:r>
      <w:r w:rsidRPr="00C77EDD">
        <w:t xml:space="preserve"> of heel RIO</w:t>
      </w:r>
      <w:r w:rsidR="00C95217">
        <w:t>?</w:t>
      </w:r>
    </w:p>
    <w:p w14:paraId="02A8DD0F" w14:textId="77777777" w:rsidR="00C101D2" w:rsidRPr="00C77EDD" w:rsidRDefault="00C101D2" w:rsidP="00C101D2">
      <w:pPr>
        <w:ind w:left="1080"/>
      </w:pPr>
      <w:r w:rsidRPr="0077426C">
        <w:rPr>
          <w:i/>
          <w:u w:val="single"/>
        </w:rPr>
        <w:t>Jasper</w:t>
      </w:r>
      <w:r w:rsidR="00C95217" w:rsidRPr="0077426C">
        <w:rPr>
          <w:i/>
          <w:u w:val="single"/>
        </w:rPr>
        <w:t xml:space="preserve"> Ligthart</w:t>
      </w:r>
      <w:r w:rsidRPr="0077426C">
        <w:rPr>
          <w:i/>
          <w:u w:val="single"/>
        </w:rPr>
        <w:t>:</w:t>
      </w:r>
      <w:r w:rsidRPr="00C77EDD">
        <w:t xml:space="preserve"> </w:t>
      </w:r>
      <w:r w:rsidR="00C95217">
        <w:t>Dit is de l</w:t>
      </w:r>
      <w:r w:rsidRPr="00C77EDD">
        <w:t xml:space="preserve">andingspagina voor heel RIO. </w:t>
      </w:r>
      <w:r w:rsidR="00C95217">
        <w:t>Maar de b</w:t>
      </w:r>
      <w:r w:rsidRPr="00C77EDD">
        <w:t xml:space="preserve">edoeling </w:t>
      </w:r>
      <w:r w:rsidR="00C95217">
        <w:t xml:space="preserve">is dat gebruikers die </w:t>
      </w:r>
      <w:r w:rsidRPr="00C77EDD">
        <w:t xml:space="preserve"> </w:t>
      </w:r>
      <w:r w:rsidR="00C95217">
        <w:t>geïnteresseerd zijn in specifieke onderdelen m.b.t. RIO worden</w:t>
      </w:r>
      <w:r w:rsidRPr="00C77EDD">
        <w:t xml:space="preserve"> door gelinkt naar de juiste locatie. </w:t>
      </w:r>
      <w:r w:rsidR="00C95217">
        <w:t>Daarnaast is dit de website</w:t>
      </w:r>
      <w:r w:rsidRPr="00C77EDD">
        <w:t xml:space="preserve"> die eigenlijk de </w:t>
      </w:r>
      <w:r w:rsidR="00C95217">
        <w:t xml:space="preserve">website van </w:t>
      </w:r>
      <w:proofErr w:type="spellStart"/>
      <w:r w:rsidR="00C95217">
        <w:t>doorontwikkelen</w:t>
      </w:r>
      <w:proofErr w:type="spellEnd"/>
      <w:r w:rsidR="00C95217">
        <w:t xml:space="preserve"> bron zou gaan</w:t>
      </w:r>
      <w:r w:rsidRPr="00C77EDD">
        <w:t xml:space="preserve"> vervangen.</w:t>
      </w:r>
    </w:p>
    <w:p w14:paraId="2335413F" w14:textId="77777777" w:rsidR="00C101D2" w:rsidRPr="00C77EDD" w:rsidRDefault="00C101D2" w:rsidP="00C101D2">
      <w:pPr>
        <w:ind w:left="1080"/>
      </w:pPr>
      <w:r w:rsidRPr="0077426C">
        <w:rPr>
          <w:i/>
          <w:u w:val="single"/>
        </w:rPr>
        <w:t>Friso</w:t>
      </w:r>
      <w:r w:rsidR="00C95217" w:rsidRPr="0077426C">
        <w:rPr>
          <w:i/>
          <w:u w:val="single"/>
        </w:rPr>
        <w:t xml:space="preserve"> Snijder</w:t>
      </w:r>
      <w:r w:rsidRPr="0077426C">
        <w:rPr>
          <w:i/>
          <w:u w:val="single"/>
        </w:rPr>
        <w:t>:</w:t>
      </w:r>
      <w:r w:rsidRPr="00C77EDD">
        <w:t xml:space="preserve"> Wiebe zi</w:t>
      </w:r>
      <w:r w:rsidR="00C95217">
        <w:t>jn er ook nog bijzondere ontwikkelingen bin</w:t>
      </w:r>
      <w:r w:rsidRPr="00C77EDD">
        <w:t>nen de werkgroep datakwaliteit?</w:t>
      </w:r>
    </w:p>
    <w:p w14:paraId="4D14DB97" w14:textId="77777777" w:rsidR="00C101D2" w:rsidRPr="00C77EDD" w:rsidRDefault="00C101D2" w:rsidP="00C101D2">
      <w:pPr>
        <w:ind w:left="1080"/>
      </w:pPr>
      <w:r w:rsidRPr="0077426C">
        <w:rPr>
          <w:i/>
          <w:u w:val="single"/>
        </w:rPr>
        <w:t>Wiebe</w:t>
      </w:r>
      <w:r w:rsidR="00C95217" w:rsidRPr="0077426C">
        <w:rPr>
          <w:i/>
          <w:u w:val="single"/>
        </w:rPr>
        <w:t xml:space="preserve"> Buising</w:t>
      </w:r>
      <w:r w:rsidRPr="0077426C">
        <w:rPr>
          <w:i/>
          <w:u w:val="single"/>
        </w:rPr>
        <w:t>:</w:t>
      </w:r>
      <w:r w:rsidRPr="00C77EDD">
        <w:t xml:space="preserve"> Ik zelf zit niet in de werkgroep. Johan</w:t>
      </w:r>
      <w:r w:rsidR="00C95217">
        <w:t xml:space="preserve"> de Lange, </w:t>
      </w:r>
      <w:r w:rsidR="00C95217" w:rsidRPr="00C77EDD">
        <w:t>Jeff</w:t>
      </w:r>
      <w:r w:rsidR="00C95217">
        <w:t>rey</w:t>
      </w:r>
      <w:r w:rsidR="00C95217" w:rsidRPr="00C77EDD">
        <w:t xml:space="preserve"> Hietbrink</w:t>
      </w:r>
      <w:r w:rsidR="00C95217">
        <w:t xml:space="preserve"> en Brian Dommisse</w:t>
      </w:r>
      <w:r w:rsidRPr="00C77EDD">
        <w:t xml:space="preserve"> zitten daar wel in. Misschien kun</w:t>
      </w:r>
      <w:r w:rsidR="00C95217">
        <w:t>nen die hier beter wat over zeggen</w:t>
      </w:r>
      <w:r w:rsidRPr="00C77EDD">
        <w:t>.</w:t>
      </w:r>
    </w:p>
    <w:p w14:paraId="34390832" w14:textId="77777777" w:rsidR="00C101D2" w:rsidRPr="00C77EDD" w:rsidRDefault="00CB3627" w:rsidP="00C101D2">
      <w:pPr>
        <w:ind w:left="1080"/>
      </w:pPr>
      <w:r w:rsidRPr="00CB3627">
        <w:rPr>
          <w:b/>
          <w:i/>
        </w:rPr>
        <w:t xml:space="preserve">Werkgroep datakwaliteit, </w:t>
      </w:r>
      <w:r w:rsidR="00C101D2" w:rsidRPr="00CB3627">
        <w:rPr>
          <w:b/>
          <w:i/>
        </w:rPr>
        <w:t>Brian</w:t>
      </w:r>
      <w:r w:rsidRPr="00CB3627">
        <w:rPr>
          <w:b/>
          <w:i/>
        </w:rPr>
        <w:t xml:space="preserve"> Dommisse</w:t>
      </w:r>
      <w:r w:rsidR="00C101D2" w:rsidRPr="00CB3627">
        <w:rPr>
          <w:b/>
          <w:i/>
        </w:rPr>
        <w:t>:</w:t>
      </w:r>
      <w:r w:rsidR="00C101D2" w:rsidRPr="00C77EDD">
        <w:t xml:space="preserve"> </w:t>
      </w:r>
      <w:r w:rsidR="0002578E">
        <w:t>We zijn op dit moment aan het kijken naar</w:t>
      </w:r>
      <w:r w:rsidR="00C101D2" w:rsidRPr="00C77EDD">
        <w:t xml:space="preserve"> de </w:t>
      </w:r>
      <w:r w:rsidR="0002578E">
        <w:t xml:space="preserve">huidige </w:t>
      </w:r>
      <w:r w:rsidR="00C101D2" w:rsidRPr="00C77EDD">
        <w:t>d</w:t>
      </w:r>
      <w:r w:rsidR="00C95217">
        <w:t>a</w:t>
      </w:r>
      <w:r w:rsidR="0002578E">
        <w:t>takwaliteit</w:t>
      </w:r>
      <w:r w:rsidR="00C101D2" w:rsidRPr="00C77EDD">
        <w:t xml:space="preserve">, met de vulling van MBO en VO. </w:t>
      </w:r>
      <w:r w:rsidR="0002578E">
        <w:t>Aan de hand daarvan proberen we de</w:t>
      </w:r>
      <w:r w:rsidR="00C101D2" w:rsidRPr="00C77EDD">
        <w:t xml:space="preserve"> </w:t>
      </w:r>
      <w:r w:rsidR="0002578E">
        <w:t>data</w:t>
      </w:r>
      <w:r w:rsidR="00C101D2" w:rsidRPr="00C77EDD">
        <w:t>kwalite</w:t>
      </w:r>
      <w:r w:rsidR="0002578E">
        <w:t xml:space="preserve">it naar een hoger niveau te </w:t>
      </w:r>
      <w:r w:rsidR="00C101D2" w:rsidRPr="00C77EDD">
        <w:t xml:space="preserve">tillen. </w:t>
      </w:r>
      <w:r w:rsidR="0002578E">
        <w:t>We gebruiken hierbij</w:t>
      </w:r>
      <w:r w:rsidR="00C101D2" w:rsidRPr="00C77EDD">
        <w:t xml:space="preserve"> verschil</w:t>
      </w:r>
      <w:r w:rsidR="0002578E">
        <w:t>lende instrumenten</w:t>
      </w:r>
      <w:r w:rsidR="00826521">
        <w:t xml:space="preserve"> en zijn aan het </w:t>
      </w:r>
      <w:r w:rsidR="00C101D2" w:rsidRPr="00C77EDD">
        <w:t>kijken hoe we het zo kunnen inrichten dat de gegevensverantwoordelijk(de scholen) kunnen acteren op</w:t>
      </w:r>
      <w:r w:rsidR="00826521">
        <w:t xml:space="preserve"> hun</w:t>
      </w:r>
      <w:r w:rsidR="00C101D2" w:rsidRPr="00C77EDD">
        <w:t xml:space="preserve"> fouten. </w:t>
      </w:r>
      <w:r w:rsidR="00826521">
        <w:t xml:space="preserve">D.m.v. instrumenten, procedures en afspraken proberen we te zorgen dat </w:t>
      </w:r>
      <w:r w:rsidR="00C101D2" w:rsidRPr="00C77EDD">
        <w:t>de afnemer ziet en wat de school i</w:t>
      </w:r>
      <w:r w:rsidR="00826521">
        <w:t>nvoert goed is. Daarnaast kunnen er controles worden</w:t>
      </w:r>
      <w:r w:rsidR="00C101D2" w:rsidRPr="00C77EDD">
        <w:t xml:space="preserve"> inrichten die aangeven dat iets niet kan of mag worden ingevoerd. </w:t>
      </w:r>
      <w:r w:rsidR="00826521">
        <w:t>We proberen daarmee dus de voorkant al zo in te richten dat de</w:t>
      </w:r>
      <w:r w:rsidR="00C101D2" w:rsidRPr="00C77EDD">
        <w:t xml:space="preserve"> datakwaliteit gaat verbeteren. </w:t>
      </w:r>
      <w:r w:rsidR="00826521">
        <w:t>We zijn hier v</w:t>
      </w:r>
      <w:r w:rsidR="00C101D2" w:rsidRPr="00C77EDD">
        <w:t xml:space="preserve">anaf voor </w:t>
      </w:r>
      <w:r w:rsidR="00C101D2" w:rsidRPr="00C77EDD">
        <w:lastRenderedPageBreak/>
        <w:t>de zomer</w:t>
      </w:r>
      <w:r w:rsidR="00826521">
        <w:t xml:space="preserve"> mee</w:t>
      </w:r>
      <w:r w:rsidR="00C101D2" w:rsidRPr="00C77EDD">
        <w:t xml:space="preserve"> bezig en</w:t>
      </w:r>
      <w:r w:rsidR="00826521">
        <w:t xml:space="preserve"> zullen vanaf dit jaar</w:t>
      </w:r>
      <w:r w:rsidR="00C101D2" w:rsidRPr="00C77EDD">
        <w:t xml:space="preserve"> een adviesdocument</w:t>
      </w:r>
      <w:r w:rsidR="00826521">
        <w:t xml:space="preserve"> uitbrengen</w:t>
      </w:r>
      <w:r w:rsidR="00C101D2" w:rsidRPr="00C77EDD">
        <w:t>. O</w:t>
      </w:r>
      <w:r w:rsidR="00826521">
        <w:t>p basis van dat document zal een vervolg project met bijbehorende acties worden opgezet</w:t>
      </w:r>
      <w:r w:rsidR="00C101D2" w:rsidRPr="00C77EDD">
        <w:t>.</w:t>
      </w:r>
    </w:p>
    <w:p w14:paraId="0AFC45ED" w14:textId="77777777" w:rsidR="00C101D2" w:rsidRPr="00C77EDD" w:rsidRDefault="00C101D2" w:rsidP="00C101D2">
      <w:pPr>
        <w:ind w:left="1080"/>
      </w:pPr>
      <w:r w:rsidRPr="0077426C">
        <w:rPr>
          <w:i/>
          <w:u w:val="single"/>
        </w:rPr>
        <w:t>Johan</w:t>
      </w:r>
      <w:r w:rsidR="00826521" w:rsidRPr="0077426C">
        <w:rPr>
          <w:i/>
          <w:u w:val="single"/>
        </w:rPr>
        <w:t xml:space="preserve"> de Lange:</w:t>
      </w:r>
      <w:r w:rsidR="00826521">
        <w:t xml:space="preserve"> Daarnaast wordt er gekeken naar: </w:t>
      </w:r>
      <w:r w:rsidRPr="00C77EDD">
        <w:t>tijdigheid, volledigheid</w:t>
      </w:r>
      <w:r w:rsidR="00826521">
        <w:t xml:space="preserve"> en</w:t>
      </w:r>
      <w:r w:rsidRPr="00C77EDD">
        <w:t xml:space="preserve"> wie mag welke gegevensbewerk</w:t>
      </w:r>
      <w:r w:rsidR="00826521">
        <w:t>ingen doen</w:t>
      </w:r>
      <w:r w:rsidRPr="00C77EDD">
        <w:t>.</w:t>
      </w:r>
    </w:p>
    <w:p w14:paraId="0B134DD2" w14:textId="77777777" w:rsidR="00C101D2" w:rsidRPr="00C77EDD" w:rsidRDefault="00C101D2" w:rsidP="00C101D2">
      <w:pPr>
        <w:ind w:left="1080"/>
      </w:pPr>
      <w:r w:rsidRPr="0077426C">
        <w:rPr>
          <w:i/>
          <w:u w:val="single"/>
        </w:rPr>
        <w:t>Gerald</w:t>
      </w:r>
      <w:r w:rsidR="00826521" w:rsidRPr="0077426C">
        <w:rPr>
          <w:i/>
          <w:u w:val="single"/>
        </w:rPr>
        <w:t xml:space="preserve"> Groot Roessink:</w:t>
      </w:r>
      <w:r w:rsidR="00826521">
        <w:t xml:space="preserve"> Mijn suggestie is</w:t>
      </w:r>
      <w:r w:rsidRPr="00C77EDD">
        <w:t xml:space="preserve"> om te kijken naar de </w:t>
      </w:r>
      <w:r w:rsidR="000013F3">
        <w:t>NORA</w:t>
      </w:r>
      <w:r w:rsidR="005E3DF9">
        <w:t xml:space="preserve"> </w:t>
      </w:r>
      <w:r w:rsidR="000013F3">
        <w:t>katern met het kwaliteitsraamwerk in opbouw</w:t>
      </w:r>
      <w:r w:rsidRPr="00C77EDD">
        <w:t xml:space="preserve"> en daarbij aan te sluiten.</w:t>
      </w:r>
    </w:p>
    <w:p w14:paraId="7E9D3805" w14:textId="77777777" w:rsidR="00C101D2" w:rsidRPr="00C77EDD" w:rsidRDefault="00C101D2" w:rsidP="00C101D2">
      <w:pPr>
        <w:ind w:left="1080"/>
      </w:pPr>
      <w:r w:rsidRPr="0077426C">
        <w:rPr>
          <w:i/>
          <w:u w:val="single"/>
        </w:rPr>
        <w:t>Brian</w:t>
      </w:r>
      <w:r w:rsidR="004C0C6D" w:rsidRPr="0077426C">
        <w:rPr>
          <w:i/>
          <w:u w:val="single"/>
        </w:rPr>
        <w:t xml:space="preserve"> Dommisse</w:t>
      </w:r>
      <w:r w:rsidRPr="0077426C">
        <w:rPr>
          <w:i/>
          <w:u w:val="single"/>
        </w:rPr>
        <w:t>:</w:t>
      </w:r>
      <w:r w:rsidRPr="00C77EDD">
        <w:t xml:space="preserve"> We zijn begonnen met de setup die in de vreemdelingenketen is opgezet. Dus </w:t>
      </w:r>
      <w:r w:rsidR="004C0C6D">
        <w:t xml:space="preserve">we zijn </w:t>
      </w:r>
      <w:r w:rsidRPr="00C77EDD">
        <w:t xml:space="preserve">niet vanaf 0 begonnen. </w:t>
      </w:r>
      <w:r w:rsidR="004C0C6D">
        <w:t>Maar het is inderdaad i</w:t>
      </w:r>
      <w:r w:rsidRPr="00C77EDD">
        <w:t>n</w:t>
      </w:r>
      <w:r w:rsidR="00FB453E">
        <w:t>teressant om te kijken hoe dat zich verhoudt</w:t>
      </w:r>
      <w:r w:rsidR="000013F3">
        <w:t xml:space="preserve"> met de NORA</w:t>
      </w:r>
      <w:r w:rsidR="005E3DF9">
        <w:t xml:space="preserve"> </w:t>
      </w:r>
      <w:r w:rsidR="000013F3">
        <w:t>katern met het kwaliteitsraamwerk</w:t>
      </w:r>
      <w:r w:rsidR="00FB453E">
        <w:t>.</w:t>
      </w:r>
    </w:p>
    <w:p w14:paraId="707B03A3" w14:textId="77777777" w:rsidR="00C101D2" w:rsidRPr="00C77EDD" w:rsidRDefault="00C101D2" w:rsidP="00C101D2">
      <w:pPr>
        <w:ind w:left="1080"/>
      </w:pPr>
      <w:r w:rsidRPr="0077426C">
        <w:rPr>
          <w:i/>
          <w:u w:val="single"/>
        </w:rPr>
        <w:t>Gerald</w:t>
      </w:r>
      <w:r w:rsidR="004C0C6D" w:rsidRPr="0077426C">
        <w:rPr>
          <w:i/>
          <w:u w:val="single"/>
        </w:rPr>
        <w:t xml:space="preserve"> Groot Roessink</w:t>
      </w:r>
      <w:r w:rsidRPr="0077426C">
        <w:rPr>
          <w:i/>
          <w:u w:val="single"/>
        </w:rPr>
        <w:t>:</w:t>
      </w:r>
      <w:r w:rsidRPr="00C77EDD">
        <w:t xml:space="preserve"> </w:t>
      </w:r>
      <w:r w:rsidR="004C0C6D">
        <w:t xml:space="preserve">De </w:t>
      </w:r>
      <w:r w:rsidRPr="00C77EDD">
        <w:t>Digitale omg</w:t>
      </w:r>
      <w:r w:rsidR="004C0C6D">
        <w:t>evingswet en R</w:t>
      </w:r>
      <w:r w:rsidRPr="00C77EDD">
        <w:t>ijkswaterstaat zit</w:t>
      </w:r>
      <w:r w:rsidR="004C0C6D">
        <w:t>ten</w:t>
      </w:r>
      <w:r w:rsidRPr="00C77EDD">
        <w:t xml:space="preserve"> daar ook in. </w:t>
      </w:r>
      <w:r w:rsidR="004C0C6D">
        <w:t>Het is goed om Nationale</w:t>
      </w:r>
      <w:r w:rsidRPr="00C77EDD">
        <w:t xml:space="preserve"> afspraken</w:t>
      </w:r>
      <w:r w:rsidR="004C0C6D">
        <w:t xml:space="preserve"> hierover te maken.</w:t>
      </w:r>
      <w:r w:rsidRPr="00C77EDD">
        <w:t xml:space="preserve"> </w:t>
      </w:r>
    </w:p>
    <w:p w14:paraId="3A476CBE" w14:textId="77777777" w:rsidR="00C101D2" w:rsidRPr="00C77EDD" w:rsidRDefault="00C101D2" w:rsidP="00C101D2">
      <w:pPr>
        <w:ind w:left="1080"/>
      </w:pPr>
      <w:r w:rsidRPr="0077426C">
        <w:rPr>
          <w:i/>
          <w:u w:val="single"/>
        </w:rPr>
        <w:t>Johan</w:t>
      </w:r>
      <w:r w:rsidR="004C0C6D" w:rsidRPr="0077426C">
        <w:rPr>
          <w:i/>
          <w:u w:val="single"/>
        </w:rPr>
        <w:t xml:space="preserve"> de Lange:</w:t>
      </w:r>
      <w:r w:rsidR="004C0C6D">
        <w:t xml:space="preserve"> Ger</w:t>
      </w:r>
      <w:r w:rsidRPr="00C77EDD">
        <w:t>a</w:t>
      </w:r>
      <w:r w:rsidR="004C0C6D">
        <w:t>l</w:t>
      </w:r>
      <w:r w:rsidRPr="00C77EDD">
        <w:t>d</w:t>
      </w:r>
      <w:r w:rsidR="004C0C6D">
        <w:t xml:space="preserve"> zou jij een</w:t>
      </w:r>
      <w:r w:rsidRPr="00C77EDD">
        <w:t xml:space="preserve"> contactpersoon</w:t>
      </w:r>
      <w:r w:rsidR="004C0C6D">
        <w:t xml:space="preserve"> van …  naar ons door kunnen sturen?</w:t>
      </w:r>
    </w:p>
    <w:p w14:paraId="6123777C" w14:textId="77777777" w:rsidR="00C101D2" w:rsidRPr="00C77EDD" w:rsidRDefault="00C101D2" w:rsidP="00C101D2">
      <w:pPr>
        <w:ind w:left="1080"/>
      </w:pPr>
      <w:r w:rsidRPr="0077426C">
        <w:rPr>
          <w:i/>
          <w:u w:val="single"/>
        </w:rPr>
        <w:t>Friso</w:t>
      </w:r>
      <w:r w:rsidR="00A0261C" w:rsidRPr="0077426C">
        <w:rPr>
          <w:i/>
          <w:u w:val="single"/>
        </w:rPr>
        <w:t xml:space="preserve"> Snijder</w:t>
      </w:r>
      <w:r w:rsidRPr="0077426C">
        <w:rPr>
          <w:i/>
          <w:u w:val="single"/>
        </w:rPr>
        <w:t>:</w:t>
      </w:r>
      <w:r w:rsidRPr="00C77EDD">
        <w:t xml:space="preserve"> Stel wij komen gebruikers tegen die gekke dingen zien sturen we die dan door naar jullie of is dat nog </w:t>
      </w:r>
      <w:r w:rsidR="00223943">
        <w:t>te vroeg</w:t>
      </w:r>
      <w:r w:rsidRPr="00C77EDD">
        <w:t>?</w:t>
      </w:r>
    </w:p>
    <w:p w14:paraId="28ABAE4F" w14:textId="77777777" w:rsidR="00C101D2" w:rsidRPr="00C77EDD" w:rsidRDefault="00C101D2" w:rsidP="00C101D2">
      <w:pPr>
        <w:ind w:left="1080"/>
      </w:pPr>
      <w:r w:rsidRPr="0077426C">
        <w:rPr>
          <w:i/>
          <w:u w:val="single"/>
        </w:rPr>
        <w:t>Brian</w:t>
      </w:r>
      <w:r w:rsidR="00D5258E" w:rsidRPr="0077426C">
        <w:rPr>
          <w:i/>
          <w:u w:val="single"/>
        </w:rPr>
        <w:t xml:space="preserve"> Dommisse</w:t>
      </w:r>
      <w:r w:rsidRPr="0077426C">
        <w:rPr>
          <w:i/>
          <w:u w:val="single"/>
        </w:rPr>
        <w:t xml:space="preserve">: </w:t>
      </w:r>
      <w:r w:rsidRPr="00C77EDD">
        <w:t>Precies wa</w:t>
      </w:r>
      <w:r w:rsidR="00D5258E">
        <w:t xml:space="preserve">t jij zegt Friso is van belang. Stel </w:t>
      </w:r>
      <w:r w:rsidRPr="00C77EDD">
        <w:t xml:space="preserve">gebruikers zien rare dingen waar moeten ze zich dan melden…. </w:t>
      </w:r>
      <w:r w:rsidR="00D5258E">
        <w:t>We k</w:t>
      </w:r>
      <w:r w:rsidRPr="00C77EDD">
        <w:t>ijken of</w:t>
      </w:r>
      <w:r w:rsidR="00D5258E">
        <w:t xml:space="preserve"> we dit kunnen centraal kunnen faciliteren met behulp van een</w:t>
      </w:r>
      <w:r w:rsidRPr="00C77EDD">
        <w:t xml:space="preserve"> lok</w:t>
      </w:r>
      <w:r w:rsidR="00D5258E">
        <w:t xml:space="preserve">et o.i.d. . Op dit moment is het dus nog moeilijk om daar eenduidig </w:t>
      </w:r>
      <w:r w:rsidRPr="00C77EDD">
        <w:t>a</w:t>
      </w:r>
      <w:r w:rsidR="00D5258E">
        <w:t>n</w:t>
      </w:r>
      <w:r w:rsidRPr="00C77EDD">
        <w:t>twoord op te geven. We</w:t>
      </w:r>
      <w:r w:rsidR="00D5258E">
        <w:t xml:space="preserve"> zijn er als werkgroep </w:t>
      </w:r>
      <w:r w:rsidRPr="00C77EDD">
        <w:t xml:space="preserve">wel in </w:t>
      </w:r>
      <w:r w:rsidR="00D70F5D" w:rsidRPr="00C77EDD">
        <w:t>geïnteresseerd</w:t>
      </w:r>
      <w:r w:rsidRPr="00C77EDD">
        <w:t xml:space="preserve"> dus mocht dat het geval zijn d</w:t>
      </w:r>
      <w:r w:rsidR="00D70F5D">
        <w:t>an graag melden bij de werkgroe</w:t>
      </w:r>
      <w:r w:rsidRPr="00C77EDD">
        <w:t>p datakwaliteit.</w:t>
      </w:r>
    </w:p>
    <w:p w14:paraId="5D4AD381" w14:textId="77777777" w:rsidR="00467B1B" w:rsidRPr="00C77EDD" w:rsidRDefault="00467B1B" w:rsidP="00C101D2">
      <w:pPr>
        <w:ind w:left="1080"/>
      </w:pPr>
      <w:r w:rsidRPr="0077426C">
        <w:rPr>
          <w:i/>
          <w:u w:val="single"/>
        </w:rPr>
        <w:t>Friso</w:t>
      </w:r>
      <w:r w:rsidR="00D5258E" w:rsidRPr="0077426C">
        <w:rPr>
          <w:i/>
          <w:u w:val="single"/>
        </w:rPr>
        <w:t xml:space="preserve"> Snijder:</w:t>
      </w:r>
      <w:r w:rsidR="00D5258E">
        <w:t xml:space="preserve"> Vorige week hadden we namelijk zo’n constatering vanuit SBB. SBB heeft </w:t>
      </w:r>
      <w:r w:rsidRPr="00C77EDD">
        <w:t>zelf een eigen DB waarbij ze kijken naar de data</w:t>
      </w:r>
      <w:r w:rsidR="00D5258E">
        <w:t>/datakwaliteit</w:t>
      </w:r>
      <w:r w:rsidRPr="00C77EDD">
        <w:t xml:space="preserve"> en</w:t>
      </w:r>
      <w:r w:rsidR="00D5258E">
        <w:t xml:space="preserve"> zijn daarvoor nu in contact gebracht met het Noorderpoort</w:t>
      </w:r>
      <w:r w:rsidRPr="00C77EDD">
        <w:t xml:space="preserve">. </w:t>
      </w:r>
    </w:p>
    <w:p w14:paraId="1AA0EEA8" w14:textId="77777777" w:rsidR="00467B1B" w:rsidRPr="00C77EDD" w:rsidRDefault="00467B1B" w:rsidP="00C101D2">
      <w:pPr>
        <w:ind w:left="1080"/>
      </w:pPr>
      <w:r w:rsidRPr="0077426C">
        <w:rPr>
          <w:i/>
          <w:u w:val="single"/>
        </w:rPr>
        <w:t>Br</w:t>
      </w:r>
      <w:r w:rsidR="00CB3627" w:rsidRPr="0077426C">
        <w:rPr>
          <w:i/>
          <w:u w:val="single"/>
        </w:rPr>
        <w:t>ian Dommisse</w:t>
      </w:r>
      <w:r w:rsidRPr="0077426C">
        <w:rPr>
          <w:i/>
          <w:u w:val="single"/>
        </w:rPr>
        <w:t>:</w:t>
      </w:r>
      <w:r w:rsidRPr="00C77EDD">
        <w:t xml:space="preserve"> </w:t>
      </w:r>
      <w:r w:rsidR="00D5258E">
        <w:t xml:space="preserve">Wat betreft de vulling is er voor Mbo CAMBO waardoor de instellingen </w:t>
      </w:r>
      <w:r w:rsidR="00A66108" w:rsidRPr="00C77EDD">
        <w:t xml:space="preserve"> de opleidingen wel </w:t>
      </w:r>
      <w:r w:rsidR="00D5258E">
        <w:t>moeten invullen</w:t>
      </w:r>
      <w:r w:rsidR="00A66108" w:rsidRPr="00C77EDD">
        <w:t>. Voor VO hebben we nog niet zo’n killer app. Hoe meer afnemers</w:t>
      </w:r>
      <w:r w:rsidR="00D5258E">
        <w:t xml:space="preserve"> er zijn,</w:t>
      </w:r>
      <w:r w:rsidR="00A66108" w:rsidRPr="00C77EDD">
        <w:t xml:space="preserve"> hoe strakker dat bij scholen erin gaat zitten.</w:t>
      </w:r>
    </w:p>
    <w:p w14:paraId="2AF06100" w14:textId="77777777" w:rsidR="00A66108" w:rsidRPr="00C77EDD" w:rsidRDefault="00D70F5D" w:rsidP="00C101D2">
      <w:pPr>
        <w:ind w:left="1080"/>
      </w:pPr>
      <w:r w:rsidRPr="0077426C">
        <w:rPr>
          <w:i/>
          <w:u w:val="single"/>
        </w:rPr>
        <w:t>Gerald</w:t>
      </w:r>
      <w:r w:rsidR="00D5258E" w:rsidRPr="0077426C">
        <w:rPr>
          <w:i/>
          <w:u w:val="single"/>
        </w:rPr>
        <w:t xml:space="preserve"> Groot Roessink</w:t>
      </w:r>
      <w:r w:rsidRPr="0077426C">
        <w:rPr>
          <w:i/>
          <w:u w:val="single"/>
        </w:rPr>
        <w:t xml:space="preserve">: </w:t>
      </w:r>
      <w:r>
        <w:t>Misschien is het g</w:t>
      </w:r>
      <w:r w:rsidR="00A66108" w:rsidRPr="00C77EDD">
        <w:t>o</w:t>
      </w:r>
      <w:r>
        <w:t>ed 5 jaar ter</w:t>
      </w:r>
      <w:r w:rsidR="00A66108" w:rsidRPr="00C77EDD">
        <w:t>ug in de tijd te gaan en te ki</w:t>
      </w:r>
      <w:r w:rsidR="00D5258E">
        <w:t xml:space="preserve">jken waarom </w:t>
      </w:r>
      <w:proofErr w:type="spellStart"/>
      <w:r w:rsidR="00D5258E">
        <w:t>doorontwikkelen</w:t>
      </w:r>
      <w:proofErr w:type="spellEnd"/>
      <w:r w:rsidR="00D5258E">
        <w:t xml:space="preserve"> bron is gemaakt. Een</w:t>
      </w:r>
      <w:r w:rsidR="00A66108" w:rsidRPr="00C77EDD">
        <w:t xml:space="preserve"> van de redenen voor VO was namelijk dat ze zich </w:t>
      </w:r>
      <w:r w:rsidR="00D5258E">
        <w:t>niet erkenden in BRIN</w:t>
      </w:r>
      <w:r w:rsidR="00A66108" w:rsidRPr="00C77EDD">
        <w:t xml:space="preserve">. </w:t>
      </w:r>
      <w:r w:rsidR="00D5258E">
        <w:t>Daarom lijkt het me g</w:t>
      </w:r>
      <w:r w:rsidR="00A66108" w:rsidRPr="00C77EDD">
        <w:t>oed</w:t>
      </w:r>
      <w:r w:rsidR="00D5258E">
        <w:t xml:space="preserve"> om te</w:t>
      </w:r>
      <w:r w:rsidR="00A66108" w:rsidRPr="00C77EDD">
        <w:t xml:space="preserve"> kijken naar </w:t>
      </w:r>
      <w:r w:rsidR="00D5258E">
        <w:t xml:space="preserve">de </w:t>
      </w:r>
      <w:r w:rsidR="00A66108" w:rsidRPr="00C77EDD">
        <w:t>VO en PO raad</w:t>
      </w:r>
      <w:r w:rsidR="00D5258E">
        <w:t xml:space="preserve"> en</w:t>
      </w:r>
      <w:r w:rsidR="00A66108" w:rsidRPr="00C77EDD">
        <w:t xml:space="preserve"> wat ze doen met vensters. Volgens mij hebben zij zelf</w:t>
      </w:r>
      <w:r w:rsidR="00D5258E">
        <w:t xml:space="preserve"> de onderwijskundig werkelijkheid voor VO en PO in kaart gebracht</w:t>
      </w:r>
      <w:r w:rsidR="00A66108" w:rsidRPr="00C77EDD">
        <w:t xml:space="preserve">. </w:t>
      </w:r>
    </w:p>
    <w:p w14:paraId="62C5F8CA" w14:textId="77777777" w:rsidR="00A66108" w:rsidRPr="00C77EDD" w:rsidRDefault="00A66108" w:rsidP="00C101D2">
      <w:pPr>
        <w:ind w:left="1080"/>
      </w:pPr>
      <w:r w:rsidRPr="0077426C">
        <w:rPr>
          <w:i/>
          <w:u w:val="single"/>
        </w:rPr>
        <w:t>Brian</w:t>
      </w:r>
      <w:r w:rsidR="00D5258E" w:rsidRPr="0077426C">
        <w:rPr>
          <w:i/>
          <w:u w:val="single"/>
        </w:rPr>
        <w:t xml:space="preserve"> Dommisse</w:t>
      </w:r>
      <w:r w:rsidRPr="0077426C">
        <w:rPr>
          <w:i/>
          <w:u w:val="single"/>
        </w:rPr>
        <w:t>:</w:t>
      </w:r>
      <w:r w:rsidRPr="00C77EDD">
        <w:t xml:space="preserve"> Klop</w:t>
      </w:r>
      <w:r w:rsidR="00D5258E">
        <w:t>t dit</w:t>
      </w:r>
      <w:r w:rsidRPr="00C77EDD">
        <w:t xml:space="preserve"> wordt ondersteund door de s</w:t>
      </w:r>
      <w:r w:rsidR="00D5258E">
        <w:t>ector. Maar de individuele scho</w:t>
      </w:r>
      <w:r w:rsidRPr="00C77EDD">
        <w:t>l</w:t>
      </w:r>
      <w:r w:rsidR="00D5258E">
        <w:t>en,</w:t>
      </w:r>
      <w:r w:rsidRPr="00C77EDD">
        <w:t xml:space="preserve"> 280, die denken wat is di</w:t>
      </w:r>
      <w:r w:rsidR="00D5258E">
        <w:t>t nou weer van de overheid. J</w:t>
      </w:r>
      <w:r w:rsidRPr="00C77EDD">
        <w:t>uist die zijn</w:t>
      </w:r>
      <w:r w:rsidR="00D5258E">
        <w:t xml:space="preserve"> er bij</w:t>
      </w:r>
      <w:r w:rsidRPr="00C77EDD">
        <w:t xml:space="preserve"> gebaat dat ze zien bij</w:t>
      </w:r>
      <w:r w:rsidR="00D5258E">
        <w:t xml:space="preserve"> de invoeren van de gegevens wat eruit komt. Sta je er niet met het</w:t>
      </w:r>
      <w:r w:rsidRPr="00C77EDD">
        <w:t xml:space="preserve"> juiste onderwijsaanbod </w:t>
      </w:r>
      <w:r w:rsidR="00D5258E">
        <w:t xml:space="preserve">in dan kan </w:t>
      </w:r>
      <w:r w:rsidRPr="00C77EDD">
        <w:t>er niet op</w:t>
      </w:r>
      <w:r w:rsidR="00D5258E">
        <w:t xml:space="preserve"> worden ingeschreven. Dat</w:t>
      </w:r>
      <w:r w:rsidR="00CF38BC">
        <w:t xml:space="preserve"> motiveert wel om het er goed in</w:t>
      </w:r>
      <w:r w:rsidRPr="00C77EDD">
        <w:t xml:space="preserve"> te zetten.</w:t>
      </w:r>
    </w:p>
    <w:p w14:paraId="5FE65BA3" w14:textId="77777777" w:rsidR="00A66108" w:rsidRPr="00C77EDD" w:rsidRDefault="00A66108" w:rsidP="00C101D2">
      <w:pPr>
        <w:ind w:left="1080"/>
      </w:pPr>
      <w:r w:rsidRPr="0077426C">
        <w:rPr>
          <w:i/>
          <w:u w:val="single"/>
        </w:rPr>
        <w:t>Gerald</w:t>
      </w:r>
      <w:r w:rsidR="003965D8" w:rsidRPr="0077426C">
        <w:rPr>
          <w:i/>
          <w:u w:val="single"/>
        </w:rPr>
        <w:t xml:space="preserve"> Groot Roessink</w:t>
      </w:r>
      <w:r w:rsidRPr="0077426C">
        <w:rPr>
          <w:i/>
          <w:u w:val="single"/>
        </w:rPr>
        <w:t xml:space="preserve">: </w:t>
      </w:r>
      <w:r w:rsidRPr="00C77EDD">
        <w:t xml:space="preserve">Kunnen we niet iets verzinnen om de vensters bij de scholen binnen te brengen? </w:t>
      </w:r>
    </w:p>
    <w:p w14:paraId="23565887" w14:textId="77777777" w:rsidR="00A66108" w:rsidRPr="00C77EDD" w:rsidRDefault="00A66108" w:rsidP="00C101D2">
      <w:pPr>
        <w:ind w:left="1080"/>
      </w:pPr>
      <w:r w:rsidRPr="0077426C">
        <w:rPr>
          <w:i/>
          <w:u w:val="single"/>
        </w:rPr>
        <w:t>Brain</w:t>
      </w:r>
      <w:r w:rsidR="003965D8" w:rsidRPr="0077426C">
        <w:rPr>
          <w:i/>
          <w:u w:val="single"/>
        </w:rPr>
        <w:t xml:space="preserve"> Dommisse:</w:t>
      </w:r>
      <w:r w:rsidR="003965D8">
        <w:t xml:space="preserve"> Dit is</w:t>
      </w:r>
      <w:r w:rsidRPr="00C77EDD">
        <w:t xml:space="preserve"> al gedaan in de communicatie. Maar daa</w:t>
      </w:r>
      <w:r w:rsidR="003965D8">
        <w:t>r</w:t>
      </w:r>
      <w:r w:rsidRPr="00C77EDD">
        <w:t>n</w:t>
      </w:r>
      <w:r w:rsidR="003965D8">
        <w:t>aast zitten er een aantal onderdelen</w:t>
      </w:r>
      <w:r w:rsidRPr="00C77EDD">
        <w:t xml:space="preserve"> in de vensters die niet go</w:t>
      </w:r>
      <w:r w:rsidR="003965D8">
        <w:t>ed zijn dus vandaar dat we daar</w:t>
      </w:r>
      <w:r w:rsidRPr="00C77EDD">
        <w:t xml:space="preserve">mee uit moeten kijken. </w:t>
      </w:r>
    </w:p>
    <w:p w14:paraId="428F047D" w14:textId="77777777" w:rsidR="00A66108" w:rsidRPr="00C77EDD" w:rsidRDefault="00A66108" w:rsidP="00C101D2">
      <w:pPr>
        <w:ind w:left="1080"/>
      </w:pPr>
      <w:r w:rsidRPr="0077426C">
        <w:rPr>
          <w:i/>
          <w:u w:val="single"/>
        </w:rPr>
        <w:lastRenderedPageBreak/>
        <w:t>Friso</w:t>
      </w:r>
      <w:r w:rsidR="003965D8" w:rsidRPr="0077426C">
        <w:rPr>
          <w:i/>
          <w:u w:val="single"/>
        </w:rPr>
        <w:t xml:space="preserve"> Snijder:</w:t>
      </w:r>
      <w:r w:rsidR="003965D8">
        <w:t xml:space="preserve"> Het is wel belangrijk dat we naar 1 werkelijkheid kijken en zoeken naar een goede manier</w:t>
      </w:r>
      <w:r w:rsidRPr="00C77EDD">
        <w:t xml:space="preserve"> om instellingen te activeren h</w:t>
      </w:r>
      <w:r w:rsidR="003965D8">
        <w:t>et goed in te vullen?</w:t>
      </w:r>
    </w:p>
    <w:p w14:paraId="03AC1A43" w14:textId="77777777" w:rsidR="00A66108" w:rsidRPr="00CB3627" w:rsidRDefault="00CB3627" w:rsidP="00CB3627">
      <w:pPr>
        <w:ind w:left="1080"/>
        <w:rPr>
          <w:b/>
          <w:i/>
        </w:rPr>
      </w:pPr>
      <w:r w:rsidRPr="00CB3627">
        <w:rPr>
          <w:b/>
          <w:i/>
        </w:rPr>
        <w:t>Inspectie van onderwijs, Johan de Lange</w:t>
      </w:r>
      <w:r w:rsidR="00A66108" w:rsidRPr="00CB3627">
        <w:rPr>
          <w:b/>
          <w:i/>
        </w:rPr>
        <w:t>:</w:t>
      </w:r>
      <w:r>
        <w:rPr>
          <w:b/>
          <w:i/>
        </w:rPr>
        <w:t xml:space="preserve"> </w:t>
      </w:r>
      <w:r w:rsidR="007A02A1">
        <w:t>Voor het aansluiten op de  LOD API hebben we in</w:t>
      </w:r>
      <w:r w:rsidR="00A66108" w:rsidRPr="00C77EDD">
        <w:t xml:space="preserve"> de maanden mei </w:t>
      </w:r>
      <w:r w:rsidR="007A02A1">
        <w:t xml:space="preserve">en </w:t>
      </w:r>
      <w:r w:rsidR="004A563D">
        <w:t>juni een POC gedraaid. De API staat liv</w:t>
      </w:r>
      <w:r w:rsidR="00A66108" w:rsidRPr="00C77EDD">
        <w:t xml:space="preserve">e en </w:t>
      </w:r>
      <w:r w:rsidR="004A563D">
        <w:t>kunnen we benaderen. We hebben één</w:t>
      </w:r>
      <w:r w:rsidR="00A66108" w:rsidRPr="00C77EDD">
        <w:t xml:space="preserve"> van onze</w:t>
      </w:r>
      <w:r w:rsidR="004A563D">
        <w:t xml:space="preserve"> ontwikkelaars gevraagd een serv</w:t>
      </w:r>
      <w:r w:rsidR="00A66108" w:rsidRPr="00C77EDD">
        <w:t>ice t</w:t>
      </w:r>
      <w:r w:rsidR="004A563D">
        <w:t>e ontwikkelen die de</w:t>
      </w:r>
      <w:r w:rsidR="00A66108" w:rsidRPr="00C77EDD">
        <w:t xml:space="preserve"> API aanspreekt. </w:t>
      </w:r>
    </w:p>
    <w:p w14:paraId="7C783090" w14:textId="77777777" w:rsidR="004A563D" w:rsidRDefault="004A563D" w:rsidP="00A66108">
      <w:pPr>
        <w:ind w:left="1080"/>
      </w:pPr>
      <w:r>
        <w:t xml:space="preserve">De </w:t>
      </w:r>
      <w:r w:rsidR="00A66108" w:rsidRPr="00C77EDD">
        <w:t xml:space="preserve">POC </w:t>
      </w:r>
      <w:r>
        <w:t>ging verbazingwekkend goed en</w:t>
      </w:r>
      <w:r w:rsidR="00D70F5D">
        <w:t xml:space="preserve"> lev</w:t>
      </w:r>
      <w:r w:rsidR="00A66108" w:rsidRPr="00C77EDD">
        <w:t xml:space="preserve">erde mooie resultaten op. </w:t>
      </w:r>
      <w:r>
        <w:t>Wel hebben we e</w:t>
      </w:r>
      <w:r w:rsidR="00A66108" w:rsidRPr="00C77EDD">
        <w:t xml:space="preserve">rvaren dat de API erg op </w:t>
      </w:r>
      <w:r>
        <w:t xml:space="preserve">de sector MBO </w:t>
      </w:r>
      <w:r w:rsidR="00A66108" w:rsidRPr="00C77EDD">
        <w:t>gericht</w:t>
      </w:r>
      <w:r>
        <w:t xml:space="preserve"> is</w:t>
      </w:r>
      <w:r w:rsidR="00A66108" w:rsidRPr="00C77EDD">
        <w:t xml:space="preserve">. </w:t>
      </w:r>
      <w:r>
        <w:t xml:space="preserve">Het </w:t>
      </w:r>
      <w:r w:rsidR="00A66108" w:rsidRPr="00C77EDD">
        <w:t xml:space="preserve">VO gedeelte van de POC lukte niet. </w:t>
      </w:r>
    </w:p>
    <w:p w14:paraId="29EBF54E" w14:textId="77777777" w:rsidR="004A563D" w:rsidRDefault="004A563D" w:rsidP="00A66108">
      <w:pPr>
        <w:ind w:left="1080"/>
      </w:pPr>
      <w:r w:rsidRPr="0077426C">
        <w:rPr>
          <w:i/>
          <w:u w:val="single"/>
        </w:rPr>
        <w:t>Kim Melissa Stael:</w:t>
      </w:r>
      <w:r>
        <w:t xml:space="preserve"> Dat het VO gedeelte van de PO</w:t>
      </w:r>
      <w:r w:rsidR="00223943">
        <w:t>C nog niet wou lukken is te wijt</w:t>
      </w:r>
      <w:r>
        <w:t xml:space="preserve">en aan het feit dat VO nog niet wordt ontsloten in de API. </w:t>
      </w:r>
    </w:p>
    <w:p w14:paraId="5C2E87E0" w14:textId="77777777" w:rsidR="00A66108" w:rsidRPr="00C77EDD" w:rsidRDefault="00A66108" w:rsidP="00A66108">
      <w:pPr>
        <w:ind w:left="1080"/>
      </w:pPr>
      <w:r w:rsidRPr="00C77EDD">
        <w:t>Daarnaast was de performance van de POC al sne</w:t>
      </w:r>
      <w:r w:rsidR="004A563D">
        <w:t>l traag</w:t>
      </w:r>
      <w:r w:rsidRPr="00C77EDD">
        <w:t xml:space="preserve">. </w:t>
      </w:r>
      <w:r w:rsidR="004A563D">
        <w:t>Als je bijvoorbeeld</w:t>
      </w:r>
      <w:r w:rsidRPr="00C77EDD">
        <w:t xml:space="preserve"> van een ROC </w:t>
      </w:r>
      <w:r w:rsidR="004A563D">
        <w:t>wou weten welke opleidingen ze geven en op welke locatie, dan werd de response tijd plus minus 5 minuten</w:t>
      </w:r>
      <w:r w:rsidRPr="00C77EDD">
        <w:t>. Als we</w:t>
      </w:r>
      <w:r w:rsidR="004A563D">
        <w:t xml:space="preserve"> dus aan willen sluiten op de LOD API dan zullen</w:t>
      </w:r>
      <w:r w:rsidRPr="00C77EDD">
        <w:t xml:space="preserve"> daar wel performance eisen </w:t>
      </w:r>
      <w:r w:rsidR="004A563D">
        <w:t xml:space="preserve">aan </w:t>
      </w:r>
      <w:r w:rsidRPr="00C77EDD">
        <w:t>gesteld gaan worden.</w:t>
      </w:r>
    </w:p>
    <w:p w14:paraId="001F94B7" w14:textId="77777777" w:rsidR="00A66108" w:rsidRPr="00C77EDD" w:rsidRDefault="00A66108" w:rsidP="00A66108">
      <w:pPr>
        <w:ind w:left="1080"/>
      </w:pPr>
      <w:r w:rsidRPr="0077426C">
        <w:rPr>
          <w:i/>
          <w:u w:val="single"/>
        </w:rPr>
        <w:t>Dion</w:t>
      </w:r>
      <w:r w:rsidR="004A563D" w:rsidRPr="0077426C">
        <w:rPr>
          <w:i/>
          <w:u w:val="single"/>
        </w:rPr>
        <w:t xml:space="preserve"> Koolhaas</w:t>
      </w:r>
      <w:r w:rsidRPr="0077426C">
        <w:rPr>
          <w:i/>
          <w:u w:val="single"/>
        </w:rPr>
        <w:t>:</w:t>
      </w:r>
      <w:r w:rsidRPr="00C77EDD">
        <w:t xml:space="preserve"> </w:t>
      </w:r>
      <w:r w:rsidR="004A563D">
        <w:t>Ik heb dit</w:t>
      </w:r>
      <w:r w:rsidRPr="00C77EDD">
        <w:t xml:space="preserve"> gemeld bij</w:t>
      </w:r>
      <w:r w:rsidR="004A563D">
        <w:t xml:space="preserve"> het</w:t>
      </w:r>
      <w:r w:rsidRPr="00C77EDD">
        <w:t xml:space="preserve"> Kadaster. </w:t>
      </w:r>
      <w:r w:rsidR="004A563D">
        <w:t>Bij het Kadaster z</w:t>
      </w:r>
      <w:r w:rsidRPr="00C77EDD">
        <w:t>itten</w:t>
      </w:r>
      <w:r w:rsidR="004A563D">
        <w:t xml:space="preserve"> ze net</w:t>
      </w:r>
      <w:r w:rsidRPr="00C77EDD">
        <w:t xml:space="preserve"> op</w:t>
      </w:r>
      <w:r w:rsidR="004A563D">
        <w:t xml:space="preserve"> een nieuwe stack en qua performance gaan er nog wel </w:t>
      </w:r>
      <w:r w:rsidRPr="00C77EDD">
        <w:t xml:space="preserve">stappen gezet worden. </w:t>
      </w:r>
      <w:r w:rsidR="00223943">
        <w:t>In het vervolg LOD VO</w:t>
      </w:r>
      <w:r w:rsidR="004A563D">
        <w:t>, is dit één van de eerst</w:t>
      </w:r>
      <w:r w:rsidRPr="00C77EDD">
        <w:t xml:space="preserve">e punten die we op willen pakken. </w:t>
      </w:r>
    </w:p>
    <w:p w14:paraId="5698D904" w14:textId="77777777" w:rsidR="00A66108" w:rsidRPr="00C77EDD" w:rsidRDefault="00A66108" w:rsidP="00A66108">
      <w:pPr>
        <w:ind w:left="1080"/>
      </w:pPr>
      <w:r w:rsidRPr="0077426C">
        <w:rPr>
          <w:i/>
          <w:u w:val="single"/>
        </w:rPr>
        <w:t>Gerald</w:t>
      </w:r>
      <w:r w:rsidR="004A563D" w:rsidRPr="0077426C">
        <w:rPr>
          <w:i/>
          <w:u w:val="single"/>
        </w:rPr>
        <w:t xml:space="preserve"> Groot Roessink:</w:t>
      </w:r>
      <w:r w:rsidR="004A563D">
        <w:t xml:space="preserve"> Dit was ook één</w:t>
      </w:r>
      <w:r w:rsidRPr="00C77EDD">
        <w:t xml:space="preserve"> van</w:t>
      </w:r>
      <w:r w:rsidR="004A563D">
        <w:t xml:space="preserve"> de belangrijkste resultaten uit</w:t>
      </w:r>
      <w:r w:rsidRPr="00C77EDD">
        <w:t xml:space="preserve"> de ROSA scan. </w:t>
      </w:r>
      <w:r w:rsidR="004A563D">
        <w:t>Kortom k</w:t>
      </w:r>
      <w:r w:rsidRPr="00C77EDD">
        <w:t>en je gebruikers en pas je daar op aan. Deze sessie is eigenlijk een invulling van de ROSA scan.</w:t>
      </w:r>
    </w:p>
    <w:p w14:paraId="40CA528F" w14:textId="77777777" w:rsidR="00A66108" w:rsidRPr="00C77EDD" w:rsidRDefault="00CB3627" w:rsidP="00A66108">
      <w:pPr>
        <w:ind w:left="1080"/>
      </w:pPr>
      <w:r w:rsidRPr="0077426C">
        <w:rPr>
          <w:i/>
          <w:u w:val="single"/>
        </w:rPr>
        <w:t>Dion</w:t>
      </w:r>
      <w:r w:rsidR="0077426C" w:rsidRPr="0077426C">
        <w:rPr>
          <w:i/>
          <w:u w:val="single"/>
        </w:rPr>
        <w:t xml:space="preserve"> Koolhaas</w:t>
      </w:r>
      <w:r w:rsidR="00A66108" w:rsidRPr="0077426C">
        <w:rPr>
          <w:i/>
          <w:u w:val="single"/>
        </w:rPr>
        <w:t>:</w:t>
      </w:r>
      <w:r w:rsidR="00A66108" w:rsidRPr="00C77EDD">
        <w:t xml:space="preserve"> Wel mooi dat de POC geslaagd is zonder dat ik heb hoeven te communiceren </w:t>
      </w:r>
      <w:r w:rsidR="001F7A9B" w:rsidRPr="00C77EDD">
        <w:t xml:space="preserve">met jullie </w:t>
      </w:r>
      <w:proofErr w:type="spellStart"/>
      <w:r w:rsidR="001F7A9B" w:rsidRPr="00C77EDD">
        <w:t>developer</w:t>
      </w:r>
      <w:proofErr w:type="spellEnd"/>
      <w:r w:rsidR="001F7A9B" w:rsidRPr="00C77EDD">
        <w:t xml:space="preserve">. </w:t>
      </w:r>
    </w:p>
    <w:p w14:paraId="2CCE1397" w14:textId="77777777" w:rsidR="001F7A9B" w:rsidRPr="00C77EDD" w:rsidRDefault="001F7A9B" w:rsidP="00A66108">
      <w:pPr>
        <w:ind w:left="1080"/>
      </w:pPr>
      <w:r w:rsidRPr="0077426C">
        <w:rPr>
          <w:i/>
          <w:u w:val="single"/>
        </w:rPr>
        <w:t>Johan</w:t>
      </w:r>
      <w:r w:rsidR="0077426C" w:rsidRPr="0077426C">
        <w:rPr>
          <w:i/>
          <w:u w:val="single"/>
        </w:rPr>
        <w:t xml:space="preserve"> de Lange</w:t>
      </w:r>
      <w:r w:rsidRPr="0077426C">
        <w:rPr>
          <w:i/>
          <w:u w:val="single"/>
        </w:rPr>
        <w:t>:</w:t>
      </w:r>
      <w:r w:rsidRPr="00C77EDD">
        <w:t xml:space="preserve"> Ja</w:t>
      </w:r>
      <w:r w:rsidR="0077426C">
        <w:t xml:space="preserve"> er is</w:t>
      </w:r>
      <w:r w:rsidRPr="00C77EDD">
        <w:t xml:space="preserve"> goede documentatie en we hadden een slimme </w:t>
      </w:r>
      <w:proofErr w:type="spellStart"/>
      <w:r w:rsidRPr="00C77EDD">
        <w:t>developer</w:t>
      </w:r>
      <w:proofErr w:type="spellEnd"/>
      <w:r w:rsidR="0077426C">
        <w:t xml:space="preserve"> die aan de slag ging met het ontwikkelen van de service</w:t>
      </w:r>
      <w:r w:rsidRPr="00C77EDD">
        <w:t>.</w:t>
      </w:r>
    </w:p>
    <w:p w14:paraId="78D240F3" w14:textId="77777777" w:rsidR="001F7A9B" w:rsidRPr="00C77EDD" w:rsidRDefault="0077426C" w:rsidP="00A66108">
      <w:pPr>
        <w:ind w:left="1080"/>
      </w:pPr>
      <w:r w:rsidRPr="0077426C">
        <w:rPr>
          <w:i/>
          <w:u w:val="single"/>
        </w:rPr>
        <w:t>Kim Melissa Stael:</w:t>
      </w:r>
      <w:r>
        <w:t xml:space="preserve"> Ja het w</w:t>
      </w:r>
      <w:r w:rsidR="00223943">
        <w:t xml:space="preserve">as goed te doen, rechtuit en </w:t>
      </w:r>
      <w:r w:rsidR="001F7A9B" w:rsidRPr="00C77EDD">
        <w:t>recht aan.</w:t>
      </w:r>
    </w:p>
    <w:p w14:paraId="351293DA" w14:textId="77777777" w:rsidR="00CA49BE" w:rsidRDefault="001F7A9B" w:rsidP="00CA49BE">
      <w:pPr>
        <w:ind w:left="1056"/>
      </w:pPr>
      <w:r w:rsidRPr="0077426C">
        <w:rPr>
          <w:i/>
          <w:u w:val="single"/>
        </w:rPr>
        <w:t>Johan</w:t>
      </w:r>
      <w:r w:rsidR="0077426C" w:rsidRPr="0077426C">
        <w:rPr>
          <w:i/>
          <w:u w:val="single"/>
        </w:rPr>
        <w:t xml:space="preserve"> de Lange</w:t>
      </w:r>
      <w:r w:rsidRPr="0077426C">
        <w:rPr>
          <w:i/>
          <w:u w:val="single"/>
        </w:rPr>
        <w:t>:</w:t>
      </w:r>
      <w:r w:rsidR="0077426C">
        <w:t xml:space="preserve"> Tevens hebben we v</w:t>
      </w:r>
      <w:r w:rsidRPr="00C77EDD">
        <w:t xml:space="preserve">eel </w:t>
      </w:r>
      <w:proofErr w:type="spellStart"/>
      <w:r w:rsidR="0077426C">
        <w:t>voortgangs</w:t>
      </w:r>
      <w:r w:rsidR="0077426C" w:rsidRPr="00C77EDD">
        <w:t>overleggen</w:t>
      </w:r>
      <w:proofErr w:type="spellEnd"/>
      <w:r w:rsidRPr="00C77EDD">
        <w:t xml:space="preserve"> gehad met </w:t>
      </w:r>
      <w:r w:rsidR="0077426C">
        <w:t>Friso en zijn team bij DUO</w:t>
      </w:r>
      <w:r w:rsidRPr="00C77EDD">
        <w:t>. Voor</w:t>
      </w:r>
      <w:r w:rsidR="0077426C">
        <w:t xml:space="preserve"> de</w:t>
      </w:r>
      <w:r w:rsidRPr="00C77EDD">
        <w:t xml:space="preserve"> inspectie</w:t>
      </w:r>
      <w:r w:rsidR="0077426C">
        <w:t xml:space="preserve"> is het op dit moment de vraag hoe </w:t>
      </w:r>
      <w:r w:rsidRPr="00C77EDD">
        <w:t>we op stoom</w:t>
      </w:r>
      <w:r w:rsidR="0077426C">
        <w:t xml:space="preserve"> gaan</w:t>
      </w:r>
      <w:r w:rsidRPr="00C77EDD">
        <w:t xml:space="preserve"> komen. </w:t>
      </w:r>
      <w:r w:rsidR="0077426C">
        <w:t xml:space="preserve">Daarbij spelen twee vragen een belangrijke rol. </w:t>
      </w:r>
    </w:p>
    <w:p w14:paraId="24BEE97D" w14:textId="77777777" w:rsidR="00CA49BE" w:rsidRDefault="0077426C" w:rsidP="00CA49BE">
      <w:pPr>
        <w:ind w:left="1056"/>
      </w:pPr>
      <w:r>
        <w:t>Vraag één is: We hebben een insp</w:t>
      </w:r>
      <w:r w:rsidR="001F7A9B" w:rsidRPr="00C77EDD">
        <w:t xml:space="preserve">ectiesysteem dat </w:t>
      </w:r>
      <w:proofErr w:type="spellStart"/>
      <w:r w:rsidR="001F7A9B" w:rsidRPr="00C77EDD">
        <w:t>uitgefase</w:t>
      </w:r>
      <w:r>
        <w:t>erd</w:t>
      </w:r>
      <w:proofErr w:type="spellEnd"/>
      <w:r>
        <w:t xml:space="preserve"> en vervangen moet worden. Gaan we </w:t>
      </w:r>
      <w:r w:rsidR="001F7A9B" w:rsidRPr="00C77EDD">
        <w:t>eerst dat systeem vervangen en dan pas aansluiten op RIO</w:t>
      </w:r>
      <w:r>
        <w:t xml:space="preserve"> of gaan we in één keer over</w:t>
      </w:r>
      <w:r w:rsidR="001F7A9B" w:rsidRPr="00C77EDD">
        <w:t xml:space="preserve">? </w:t>
      </w:r>
      <w:r w:rsidR="00CA49BE">
        <w:t>Hierbij is er voor gekozen om het vervangen van het inspectiesysteem een paar jaar uit te stellen en de huidige</w:t>
      </w:r>
      <w:r w:rsidR="00CA49BE" w:rsidRPr="00CA49BE">
        <w:t xml:space="preserve"> </w:t>
      </w:r>
      <w:r w:rsidR="00CA49BE" w:rsidRPr="00C77EDD">
        <w:t xml:space="preserve">koppeling met BRIN </w:t>
      </w:r>
      <w:r w:rsidR="00CA49BE">
        <w:t xml:space="preserve">te </w:t>
      </w:r>
      <w:r w:rsidR="00CA49BE" w:rsidRPr="00C77EDD">
        <w:t>vervangen door de koppeling met RIO.</w:t>
      </w:r>
      <w:r w:rsidR="00CA49BE">
        <w:t xml:space="preserve"> Hierbij willen we eerst starten met de juridische werkelijkheid van RIO.</w:t>
      </w:r>
    </w:p>
    <w:p w14:paraId="4B102B57" w14:textId="77777777" w:rsidR="001F7A9B" w:rsidRPr="00C77EDD" w:rsidRDefault="00CA49BE" w:rsidP="00CA49BE">
      <w:pPr>
        <w:ind w:left="1056"/>
      </w:pPr>
      <w:r>
        <w:t xml:space="preserve">Vraag twee is: </w:t>
      </w:r>
      <w:r w:rsidR="001F7A9B" w:rsidRPr="00C77EDD">
        <w:t>Hoe willen we omgaan met de onderwijskundige werkelijkheid?</w:t>
      </w:r>
      <w:r>
        <w:t xml:space="preserve"> De focus ligt dus eerst voor ons op het juridisch deel van RIO en niet op het onderwijs</w:t>
      </w:r>
      <w:r w:rsidR="001F7A9B" w:rsidRPr="00C77EDD">
        <w:t>kundig</w:t>
      </w:r>
      <w:r>
        <w:t>e deel</w:t>
      </w:r>
      <w:r w:rsidR="001F7A9B" w:rsidRPr="00C77EDD">
        <w:t xml:space="preserve"> omdat dat een beetje </w:t>
      </w:r>
      <w:r>
        <w:t xml:space="preserve">een </w:t>
      </w:r>
      <w:r w:rsidR="001F7A9B" w:rsidRPr="00C77EDD">
        <w:t>grijs gebied</w:t>
      </w:r>
      <w:r>
        <w:t xml:space="preserve"> is. Daarbij speelt o.a. de vraag: hoe</w:t>
      </w:r>
      <w:r w:rsidR="001F7A9B" w:rsidRPr="00C77EDD">
        <w:t xml:space="preserve"> </w:t>
      </w:r>
      <w:r>
        <w:t xml:space="preserve">waardevol is dat voor inspectie? Om dit te bepalen zijn we </w:t>
      </w:r>
      <w:r w:rsidR="001F7A9B" w:rsidRPr="00C77EDD">
        <w:t>met e</w:t>
      </w:r>
      <w:r>
        <w:t>en FIT GAP analyse om te kijken welke andere gegevens</w:t>
      </w:r>
      <w:r w:rsidR="001F7A9B" w:rsidRPr="00C77EDD">
        <w:t xml:space="preserve"> we uit RIO</w:t>
      </w:r>
      <w:r>
        <w:t xml:space="preserve"> krijgen</w:t>
      </w:r>
      <w:r w:rsidR="001F7A9B" w:rsidRPr="00C77EDD">
        <w:t xml:space="preserve"> die</w:t>
      </w:r>
      <w:r>
        <w:t xml:space="preserve"> nu uit BRIN komen. We  </w:t>
      </w:r>
      <w:r w:rsidR="001F7A9B" w:rsidRPr="00C77EDD">
        <w:t>kijken naar oplossingen hiervoor.</w:t>
      </w:r>
    </w:p>
    <w:p w14:paraId="465B74A8" w14:textId="77777777" w:rsidR="001F7A9B" w:rsidRPr="00C77EDD" w:rsidRDefault="00CA49BE" w:rsidP="00CA49BE">
      <w:pPr>
        <w:ind w:left="1056"/>
      </w:pPr>
      <w:r w:rsidRPr="00CA49BE">
        <w:rPr>
          <w:i/>
          <w:u w:val="single"/>
        </w:rPr>
        <w:lastRenderedPageBreak/>
        <w:t>Gerald Groot Roessink:</w:t>
      </w:r>
      <w:r>
        <w:t xml:space="preserve"> Johan k</w:t>
      </w:r>
      <w:r w:rsidR="001F7A9B" w:rsidRPr="00C77EDD">
        <w:t>un jij een voorbeeld geven van zo</w:t>
      </w:r>
      <w:r>
        <w:t>’</w:t>
      </w:r>
      <w:r w:rsidR="001F7A9B" w:rsidRPr="00C77EDD">
        <w:t>n verschil</w:t>
      </w:r>
      <w:r>
        <w:t xml:space="preserve"> want dit</w:t>
      </w:r>
      <w:r w:rsidR="001F7A9B" w:rsidRPr="00C77EDD">
        <w:t xml:space="preserve"> verast mij?</w:t>
      </w:r>
    </w:p>
    <w:p w14:paraId="3D9738E2" w14:textId="77777777" w:rsidR="001F7A9B" w:rsidRPr="00C77EDD" w:rsidRDefault="001F7A9B" w:rsidP="00CB3627">
      <w:pPr>
        <w:ind w:left="1056"/>
      </w:pPr>
      <w:r w:rsidRPr="00CA49BE">
        <w:rPr>
          <w:i/>
          <w:u w:val="single"/>
        </w:rPr>
        <w:t>Johan</w:t>
      </w:r>
      <w:r w:rsidR="00CA49BE" w:rsidRPr="00CA49BE">
        <w:rPr>
          <w:i/>
          <w:u w:val="single"/>
        </w:rPr>
        <w:t xml:space="preserve"> de Lange</w:t>
      </w:r>
      <w:r w:rsidRPr="00CA49BE">
        <w:rPr>
          <w:i/>
          <w:u w:val="single"/>
        </w:rPr>
        <w:t>:</w:t>
      </w:r>
      <w:r w:rsidRPr="00C77EDD">
        <w:t xml:space="preserve"> BRIN heeft</w:t>
      </w:r>
      <w:r w:rsidR="00CA49BE">
        <w:t xml:space="preserve"> bijvoorbeeld adressen die in RIO aan</w:t>
      </w:r>
      <w:r w:rsidRPr="00C77EDD">
        <w:t xml:space="preserve"> de onderwijskund</w:t>
      </w:r>
      <w:r w:rsidR="00CA49BE">
        <w:t xml:space="preserve">ige kant zijn opgenomen met </w:t>
      </w:r>
      <w:r w:rsidRPr="00C77EDD">
        <w:t>verschillende contexten</w:t>
      </w:r>
      <w:r w:rsidR="00CA49BE">
        <w:t>, dat kennen we niet in BRIN en</w:t>
      </w:r>
      <w:r w:rsidRPr="00C77EDD">
        <w:t xml:space="preserve"> is</w:t>
      </w:r>
      <w:r w:rsidR="00CA49BE">
        <w:t xml:space="preserve"> dus een vrij stevig rafel</w:t>
      </w:r>
      <w:r w:rsidRPr="00C77EDD">
        <w:t xml:space="preserve">rand. </w:t>
      </w:r>
      <w:r w:rsidR="00CA49BE">
        <w:t>Maar z</w:t>
      </w:r>
      <w:r w:rsidRPr="00C77EDD">
        <w:t xml:space="preserve">o gebeuren er nog meer dingen. Over </w:t>
      </w:r>
      <w:proofErr w:type="spellStart"/>
      <w:r w:rsidRPr="00C77EDD">
        <w:t>terug</w:t>
      </w:r>
      <w:r w:rsidR="00CA49BE">
        <w:t>meld</w:t>
      </w:r>
      <w:proofErr w:type="spellEnd"/>
      <w:r w:rsidR="00CA49BE">
        <w:t>-</w:t>
      </w:r>
      <w:r w:rsidRPr="00C77EDD">
        <w:t>faciliteit gesproken. We hebben destijds</w:t>
      </w:r>
      <w:r w:rsidR="006D527C">
        <w:t xml:space="preserve"> met VZP een schaduwtabel opgesteld </w:t>
      </w:r>
      <w:r w:rsidRPr="00C77EDD">
        <w:t>om bepaalde adres</w:t>
      </w:r>
      <w:r w:rsidR="006D527C">
        <w:t>-</w:t>
      </w:r>
      <w:r w:rsidRPr="00C77EDD">
        <w:t xml:space="preserve"> en naamgegevens goed te laten zetten. Daar voegde wij een stukje onderwijskundige info</w:t>
      </w:r>
      <w:r w:rsidR="006D527C">
        <w:t>rmatie</w:t>
      </w:r>
      <w:r w:rsidRPr="00C77EDD">
        <w:t xml:space="preserve"> aan toe. Die tabel gaan we kwijt raken en dat is dus ook zo’n rafelrand.</w:t>
      </w:r>
    </w:p>
    <w:p w14:paraId="6D6E067F" w14:textId="77777777" w:rsidR="001F7A9B" w:rsidRPr="00C77EDD" w:rsidRDefault="001F7A9B" w:rsidP="00CB3627">
      <w:pPr>
        <w:ind w:left="348" w:firstLine="708"/>
      </w:pPr>
      <w:r w:rsidRPr="006D527C">
        <w:rPr>
          <w:i/>
          <w:u w:val="single"/>
        </w:rPr>
        <w:t>Gerald</w:t>
      </w:r>
      <w:r w:rsidR="006D527C" w:rsidRPr="006D527C">
        <w:rPr>
          <w:i/>
          <w:u w:val="single"/>
        </w:rPr>
        <w:t xml:space="preserve"> Groot Roessink</w:t>
      </w:r>
      <w:r w:rsidRPr="006D527C">
        <w:rPr>
          <w:i/>
          <w:u w:val="single"/>
        </w:rPr>
        <w:t>:</w:t>
      </w:r>
      <w:r w:rsidR="006D527C">
        <w:t xml:space="preserve"> Hoe kunnen we dat aanpakken in het project afhan</w:t>
      </w:r>
      <w:r w:rsidRPr="00C77EDD">
        <w:t>kelijk</w:t>
      </w:r>
      <w:r w:rsidR="006D527C">
        <w:t>heid</w:t>
      </w:r>
      <w:r w:rsidRPr="00C77EDD">
        <w:t xml:space="preserve"> RIO</w:t>
      </w:r>
      <w:r w:rsidR="006D527C">
        <w:t>?</w:t>
      </w:r>
    </w:p>
    <w:p w14:paraId="30FC3285" w14:textId="77777777" w:rsidR="001F7A9B" w:rsidRPr="00C77EDD" w:rsidRDefault="001F7A9B" w:rsidP="006D527C">
      <w:pPr>
        <w:ind w:left="1056"/>
      </w:pPr>
      <w:r w:rsidRPr="006D527C">
        <w:rPr>
          <w:i/>
          <w:u w:val="single"/>
        </w:rPr>
        <w:t>Johan</w:t>
      </w:r>
      <w:r w:rsidR="006D527C" w:rsidRPr="006D527C">
        <w:rPr>
          <w:i/>
          <w:u w:val="single"/>
        </w:rPr>
        <w:t xml:space="preserve"> de Lange</w:t>
      </w:r>
      <w:r w:rsidRPr="006D527C">
        <w:rPr>
          <w:i/>
          <w:u w:val="single"/>
        </w:rPr>
        <w:t>:</w:t>
      </w:r>
      <w:r w:rsidRPr="00C77EDD">
        <w:t xml:space="preserve"> Misschien </w:t>
      </w:r>
      <w:r w:rsidR="006D527C">
        <w:t xml:space="preserve">door </w:t>
      </w:r>
      <w:r w:rsidRPr="00C77EDD">
        <w:t xml:space="preserve">de API </w:t>
      </w:r>
      <w:r w:rsidR="006D527C">
        <w:t xml:space="preserve">te </w:t>
      </w:r>
      <w:r w:rsidRPr="00C77EDD">
        <w:t>gaan inzetten voor die rafelranden. Op korte termijn</w:t>
      </w:r>
      <w:r w:rsidR="006D527C">
        <w:t xml:space="preserve"> hebben we </w:t>
      </w:r>
      <w:r w:rsidRPr="00C77EDD">
        <w:t xml:space="preserve">ook uitdagingen m.b.t. de ontsluitingen. </w:t>
      </w:r>
      <w:r w:rsidR="006D527C">
        <w:t>We z</w:t>
      </w:r>
      <w:r w:rsidRPr="00C77EDD">
        <w:t xml:space="preserve">ien dat </w:t>
      </w:r>
      <w:r w:rsidR="006D527C">
        <w:t xml:space="preserve">de ontsluiting nu alleen sectorgewijs verloopt en dat </w:t>
      </w:r>
      <w:r w:rsidRPr="00C77EDD">
        <w:t>willen</w:t>
      </w:r>
      <w:r w:rsidR="006D527C">
        <w:t xml:space="preserve"> we</w:t>
      </w:r>
      <w:r w:rsidRPr="00C77EDD">
        <w:t xml:space="preserve"> eigenlijk </w:t>
      </w:r>
      <w:r w:rsidR="006D527C" w:rsidRPr="00C77EDD">
        <w:t>sector overstijgend</w:t>
      </w:r>
      <w:r w:rsidRPr="00C77EDD">
        <w:t xml:space="preserve"> hebben. Voor de analyse hebben we echt goed inzicht in </w:t>
      </w:r>
      <w:r w:rsidR="006D527C">
        <w:t xml:space="preserve">de RIO </w:t>
      </w:r>
      <w:r w:rsidRPr="00C77EDD">
        <w:t>data nodig. Daarom</w:t>
      </w:r>
      <w:r w:rsidR="006D527C">
        <w:t xml:space="preserve"> hebben we om een</w:t>
      </w:r>
      <w:r w:rsidRPr="00C77EDD">
        <w:t xml:space="preserve"> set van RIO</w:t>
      </w:r>
      <w:r w:rsidR="006D527C">
        <w:t xml:space="preserve"> gevraagd en die ook</w:t>
      </w:r>
      <w:r w:rsidRPr="00C77EDD">
        <w:t xml:space="preserve"> gekregen. Daarnaast is er</w:t>
      </w:r>
      <w:r w:rsidR="006D527C">
        <w:t xml:space="preserve"> dus nog een uitdaging m.b.t.</w:t>
      </w:r>
      <w:r w:rsidRPr="00C77EDD">
        <w:t xml:space="preserve"> ee</w:t>
      </w:r>
      <w:r w:rsidR="006D527C">
        <w:t>n passende technische oplossing. We zitten</w:t>
      </w:r>
      <w:r w:rsidRPr="00C77EDD">
        <w:t xml:space="preserve"> nu</w:t>
      </w:r>
      <w:r w:rsidR="006D527C">
        <w:t xml:space="preserve"> met het</w:t>
      </w:r>
      <w:r w:rsidRPr="00C77EDD">
        <w:t xml:space="preserve"> performance</w:t>
      </w:r>
      <w:r w:rsidR="006D527C">
        <w:t xml:space="preserve"> probleem</w:t>
      </w:r>
      <w:r w:rsidRPr="00C77EDD">
        <w:t xml:space="preserve"> dus daar moeten we </w:t>
      </w:r>
      <w:r w:rsidR="006D527C">
        <w:t xml:space="preserve">ook een </w:t>
      </w:r>
      <w:r w:rsidRPr="00C77EDD">
        <w:t>andere oplossing voor</w:t>
      </w:r>
      <w:r w:rsidR="006D527C">
        <w:t xml:space="preserve"> gaan</w:t>
      </w:r>
      <w:r w:rsidRPr="00C77EDD">
        <w:t xml:space="preserve"> zoeken.</w:t>
      </w:r>
      <w:r w:rsidR="006D527C">
        <w:t xml:space="preserve"> </w:t>
      </w:r>
      <w:r w:rsidRPr="00C77EDD">
        <w:t>De onderwijskundige werkelijkheid verwachten we vooral te gebruiken voor onderzoek en verdiepende info</w:t>
      </w:r>
      <w:r w:rsidR="006D527C">
        <w:t>rmatie, ook deze heeft dus</w:t>
      </w:r>
      <w:r w:rsidRPr="00C77EDD">
        <w:t xml:space="preserve"> onze volle aandacht. </w:t>
      </w:r>
    </w:p>
    <w:p w14:paraId="562ADFDF" w14:textId="77777777" w:rsidR="001F7A9B" w:rsidRPr="00C77EDD" w:rsidRDefault="00CB3627" w:rsidP="00CB3627">
      <w:pPr>
        <w:ind w:left="348" w:firstLine="708"/>
      </w:pPr>
      <w:r w:rsidRPr="006D527C">
        <w:rPr>
          <w:i/>
          <w:u w:val="single"/>
        </w:rPr>
        <w:t xml:space="preserve">Brian </w:t>
      </w:r>
      <w:r w:rsidR="001F7A9B" w:rsidRPr="006D527C">
        <w:rPr>
          <w:i/>
          <w:u w:val="single"/>
        </w:rPr>
        <w:t>Do</w:t>
      </w:r>
      <w:r w:rsidRPr="006D527C">
        <w:rPr>
          <w:i/>
          <w:u w:val="single"/>
        </w:rPr>
        <w:t>mmisse:</w:t>
      </w:r>
      <w:r w:rsidR="006D527C">
        <w:t xml:space="preserve"> Het helpt als je de </w:t>
      </w:r>
      <w:r w:rsidR="001F7A9B" w:rsidRPr="00C77EDD">
        <w:t>verrijk</w:t>
      </w:r>
      <w:r w:rsidR="006D527C">
        <w:t>te gegevens meekrijgt in die dataset</w:t>
      </w:r>
      <w:r w:rsidR="001F7A9B" w:rsidRPr="00C77EDD">
        <w:t>.</w:t>
      </w:r>
    </w:p>
    <w:p w14:paraId="45DB59C2" w14:textId="77777777" w:rsidR="001F7A9B" w:rsidRPr="00C77EDD" w:rsidRDefault="001F7A9B" w:rsidP="00CB3627">
      <w:pPr>
        <w:ind w:left="1056"/>
      </w:pPr>
      <w:r w:rsidRPr="006D527C">
        <w:rPr>
          <w:i/>
          <w:u w:val="single"/>
        </w:rPr>
        <w:t>Stef</w:t>
      </w:r>
      <w:r w:rsidR="006D527C">
        <w:rPr>
          <w:i/>
          <w:u w:val="single"/>
        </w:rPr>
        <w:t xml:space="preserve"> Neerken</w:t>
      </w:r>
      <w:r w:rsidRPr="006D527C">
        <w:rPr>
          <w:i/>
          <w:u w:val="single"/>
        </w:rPr>
        <w:t>:</w:t>
      </w:r>
      <w:r w:rsidR="006D527C">
        <w:t xml:space="preserve"> Vorige week kre</w:t>
      </w:r>
      <w:r w:rsidRPr="00C77EDD">
        <w:t>gen we de 1 cijfer bestanden binnen</w:t>
      </w:r>
      <w:r w:rsidR="006D527C">
        <w:t>. Alleen had ik geen goed besta</w:t>
      </w:r>
      <w:r w:rsidRPr="00C77EDD">
        <w:t xml:space="preserve">nd met alle </w:t>
      </w:r>
      <w:r w:rsidR="006D527C">
        <w:t xml:space="preserve">MBO </w:t>
      </w:r>
      <w:r w:rsidRPr="00C77EDD">
        <w:t>aanbieder</w:t>
      </w:r>
      <w:r w:rsidR="006D527C">
        <w:t>s</w:t>
      </w:r>
      <w:r w:rsidRPr="00C77EDD">
        <w:t xml:space="preserve"> en lo</w:t>
      </w:r>
      <w:r w:rsidR="006D527C">
        <w:t>caties</w:t>
      </w:r>
      <w:r w:rsidR="00CF751C" w:rsidRPr="00C77EDD">
        <w:t xml:space="preserve"> om deze te koppelen. We hebben alleen maar codes </w:t>
      </w:r>
      <w:r w:rsidR="006D527C">
        <w:t xml:space="preserve">binnen </w:t>
      </w:r>
      <w:r w:rsidR="00CF751C" w:rsidRPr="00C77EDD">
        <w:t>gekregen. IP heeft aangeboden hie</w:t>
      </w:r>
      <w:r w:rsidR="006D527C">
        <w:t>r een hulptabel voor te maken m</w:t>
      </w:r>
      <w:r w:rsidR="00CF751C" w:rsidRPr="00C77EDD">
        <w:t>aar die moeten we eigenlijk direct uit RIO</w:t>
      </w:r>
      <w:r w:rsidR="006D527C">
        <w:t xml:space="preserve"> kunnen</w:t>
      </w:r>
      <w:r w:rsidR="00CF751C" w:rsidRPr="00C77EDD">
        <w:t xml:space="preserve"> halen.</w:t>
      </w:r>
    </w:p>
    <w:p w14:paraId="0B0F48F6" w14:textId="77777777" w:rsidR="00CF751C" w:rsidRPr="00C77EDD" w:rsidRDefault="00CF751C" w:rsidP="00CB3627">
      <w:pPr>
        <w:ind w:left="1056"/>
      </w:pPr>
      <w:r w:rsidRPr="006D527C">
        <w:rPr>
          <w:i/>
          <w:u w:val="single"/>
        </w:rPr>
        <w:t>Johan</w:t>
      </w:r>
      <w:r w:rsidR="006D527C" w:rsidRPr="006D527C">
        <w:rPr>
          <w:i/>
          <w:u w:val="single"/>
        </w:rPr>
        <w:t xml:space="preserve"> de Lange</w:t>
      </w:r>
      <w:r w:rsidRPr="006D527C">
        <w:rPr>
          <w:i/>
          <w:u w:val="single"/>
        </w:rPr>
        <w:t>:</w:t>
      </w:r>
      <w:r w:rsidR="006D527C">
        <w:t xml:space="preserve"> </w:t>
      </w:r>
      <w:r w:rsidRPr="00C77EDD">
        <w:t>We hebben dus een aantal randvoorwaarden die moeten worden ingevuld voordat de koppeling er komt.</w:t>
      </w:r>
    </w:p>
    <w:p w14:paraId="646EC4E8" w14:textId="77777777" w:rsidR="00CF751C" w:rsidRPr="00C77EDD" w:rsidRDefault="00CF751C" w:rsidP="00CB3627">
      <w:pPr>
        <w:ind w:left="1056"/>
      </w:pPr>
      <w:r w:rsidRPr="006D527C">
        <w:rPr>
          <w:i/>
          <w:u w:val="single"/>
        </w:rPr>
        <w:t>Friso</w:t>
      </w:r>
      <w:r w:rsidR="006D527C" w:rsidRPr="006D527C">
        <w:rPr>
          <w:i/>
          <w:u w:val="single"/>
        </w:rPr>
        <w:t xml:space="preserve"> Snijder</w:t>
      </w:r>
      <w:r w:rsidRPr="006D527C">
        <w:rPr>
          <w:i/>
          <w:u w:val="single"/>
        </w:rPr>
        <w:t>:</w:t>
      </w:r>
      <w:r w:rsidRPr="00C77EDD">
        <w:t xml:space="preserve"> Erg goed om te wete</w:t>
      </w:r>
      <w:r w:rsidR="006D527C">
        <w:t>n. Tot voor kort was het bij</w:t>
      </w:r>
      <w:r w:rsidRPr="00C77EDD">
        <w:t xml:space="preserve"> jullie</w:t>
      </w:r>
      <w:r w:rsidR="006D527C">
        <w:t xml:space="preserve"> nog</w:t>
      </w:r>
      <w:r w:rsidRPr="00C77EDD">
        <w:t xml:space="preserve"> niet duidelijk</w:t>
      </w:r>
      <w:r w:rsidR="006D527C">
        <w:t>,</w:t>
      </w:r>
      <w:r w:rsidRPr="00C77EDD">
        <w:t xml:space="preserve"> zet je in op </w:t>
      </w:r>
      <w:r w:rsidR="000317FB">
        <w:t xml:space="preserve">de </w:t>
      </w:r>
      <w:r w:rsidRPr="00C77EDD">
        <w:t>juridisch of onderwijskundig</w:t>
      </w:r>
      <w:r w:rsidR="000317FB">
        <w:t xml:space="preserve"> werkelijkheid</w:t>
      </w:r>
      <w:r w:rsidRPr="00C77EDD">
        <w:t xml:space="preserve">. Heel goed dat dit beeld op tafel wordt gelegd. </w:t>
      </w:r>
      <w:r w:rsidR="000317FB">
        <w:t>Zo is er een du</w:t>
      </w:r>
      <w:r w:rsidRPr="00C77EDD">
        <w:t>idelijke behoeft vanuit jullie. Als we</w:t>
      </w:r>
      <w:r w:rsidR="000317FB">
        <w:t xml:space="preserve"> dus</w:t>
      </w:r>
      <w:r w:rsidRPr="00C77EDD">
        <w:t xml:space="preserve"> zo door gaan en het aan onze kant niet aanpassen dan lukt het niet om jullie aan te sluiten</w:t>
      </w:r>
      <w:r w:rsidR="000317FB">
        <w:t>. W</w:t>
      </w:r>
      <w:r w:rsidRPr="00C77EDD">
        <w:t>ij moeten</w:t>
      </w:r>
      <w:r w:rsidR="000317FB">
        <w:t xml:space="preserve"> aan onze kant gaan</w:t>
      </w:r>
      <w:r w:rsidRPr="00C77EDD">
        <w:t xml:space="preserve"> kijken naar de performance en het juridische stuk</w:t>
      </w:r>
      <w:r w:rsidR="000317FB">
        <w:t>,</w:t>
      </w:r>
      <w:r w:rsidRPr="00C77EDD">
        <w:t xml:space="preserve"> om daar goed invulling aan te geven. Jullie hebben een vraag en wij proberen daarin te faciliteren. Ik be</w:t>
      </w:r>
      <w:r w:rsidR="000317FB">
        <w:t>n erg blij met deze informatie.</w:t>
      </w:r>
    </w:p>
    <w:p w14:paraId="0884D353" w14:textId="77777777" w:rsidR="00CF751C" w:rsidRPr="00C77EDD" w:rsidRDefault="00CF751C" w:rsidP="00CB3627">
      <w:pPr>
        <w:ind w:left="1056"/>
      </w:pPr>
      <w:r w:rsidRPr="000317FB">
        <w:rPr>
          <w:i/>
          <w:u w:val="single"/>
        </w:rPr>
        <w:t>Bri</w:t>
      </w:r>
      <w:r w:rsidR="00CB3627" w:rsidRPr="000317FB">
        <w:rPr>
          <w:i/>
          <w:u w:val="single"/>
        </w:rPr>
        <w:t>an Dommisse</w:t>
      </w:r>
      <w:r w:rsidRPr="000317FB">
        <w:rPr>
          <w:i/>
          <w:u w:val="single"/>
        </w:rPr>
        <w:t>:</w:t>
      </w:r>
      <w:r w:rsidRPr="00C77EDD">
        <w:t xml:space="preserve"> </w:t>
      </w:r>
      <w:r w:rsidR="000317FB" w:rsidRPr="00C77EDD">
        <w:t>Fragmentarisch</w:t>
      </w:r>
      <w:r w:rsidRPr="00C77EDD">
        <w:t xml:space="preserve"> kunnen bevragen is een beperking aangezien je </w:t>
      </w:r>
      <w:r w:rsidR="000317FB">
        <w:t>dan niet in één</w:t>
      </w:r>
      <w:r w:rsidR="00307F0A" w:rsidRPr="00C77EDD">
        <w:t xml:space="preserve"> kee</w:t>
      </w:r>
      <w:r w:rsidR="000317FB">
        <w:t>r een goed beeld kunt krijgen.</w:t>
      </w:r>
    </w:p>
    <w:p w14:paraId="6AABBEDD" w14:textId="77777777" w:rsidR="00C1416B" w:rsidRDefault="00307F0A" w:rsidP="00942229">
      <w:pPr>
        <w:ind w:left="1056"/>
      </w:pPr>
      <w:r w:rsidRPr="000317FB">
        <w:rPr>
          <w:i/>
          <w:u w:val="single"/>
        </w:rPr>
        <w:t>Friso</w:t>
      </w:r>
      <w:r w:rsidR="000317FB" w:rsidRPr="000317FB">
        <w:rPr>
          <w:i/>
          <w:u w:val="single"/>
        </w:rPr>
        <w:t xml:space="preserve"> Snijder</w:t>
      </w:r>
      <w:r w:rsidRPr="000317FB">
        <w:rPr>
          <w:i/>
          <w:u w:val="single"/>
        </w:rPr>
        <w:t>:</w:t>
      </w:r>
      <w:r w:rsidRPr="00C77EDD">
        <w:t xml:space="preserve"> </w:t>
      </w:r>
      <w:r w:rsidR="000317FB">
        <w:t>Het k</w:t>
      </w:r>
      <w:r w:rsidRPr="00C77EDD">
        <w:t>lop</w:t>
      </w:r>
      <w:r w:rsidR="00CB3627">
        <w:t>t</w:t>
      </w:r>
      <w:r w:rsidR="000317FB">
        <w:t xml:space="preserve"> dat we ze</w:t>
      </w:r>
      <w:r w:rsidRPr="00C77EDD">
        <w:t xml:space="preserve"> sector voor sector</w:t>
      </w:r>
      <w:r w:rsidR="000317FB">
        <w:t xml:space="preserve"> gaan</w:t>
      </w:r>
      <w:r w:rsidRPr="00C77EDD">
        <w:t xml:space="preserve"> toevoegen. We kunnen </w:t>
      </w:r>
      <w:r w:rsidR="000317FB">
        <w:t xml:space="preserve">alleen </w:t>
      </w:r>
      <w:r w:rsidRPr="00C77EDD">
        <w:t>ontsluiten wat er</w:t>
      </w:r>
      <w:r w:rsidR="000317FB">
        <w:t xml:space="preserve"> in RIO zit</w:t>
      </w:r>
      <w:r w:rsidRPr="00C77EDD">
        <w:t xml:space="preserve"> natuurlijk maar als afnemers aangeven dat het juridische deel met alle sectoren van groot belang is kunnen we daarop reagere</w:t>
      </w:r>
      <w:r w:rsidR="000317FB">
        <w:t xml:space="preserve">n en </w:t>
      </w:r>
      <w:r w:rsidR="00223943">
        <w:t xml:space="preserve">waar mogelijk </w:t>
      </w:r>
      <w:r w:rsidR="000317FB">
        <w:t>bijsturen</w:t>
      </w:r>
      <w:r w:rsidRPr="00C77EDD">
        <w:t xml:space="preserve">. RIO wordt ook steeds groter en </w:t>
      </w:r>
      <w:r w:rsidR="000317FB">
        <w:t xml:space="preserve">er </w:t>
      </w:r>
      <w:r w:rsidRPr="00C77EDD">
        <w:t>komt steeds meer bij dus dat blijft alleen maar groeien Brian.</w:t>
      </w:r>
      <w:r w:rsidR="000317FB">
        <w:rPr>
          <w:b/>
          <w:i/>
        </w:rPr>
        <w:br w:type="page"/>
      </w:r>
      <w:r w:rsidR="00D70F5D" w:rsidRPr="00D70F5D">
        <w:rPr>
          <w:b/>
          <w:i/>
        </w:rPr>
        <w:lastRenderedPageBreak/>
        <w:t xml:space="preserve">Centraal Aanmelden MBO, </w:t>
      </w:r>
      <w:r w:rsidR="00433F51" w:rsidRPr="00D70F5D">
        <w:rPr>
          <w:b/>
          <w:i/>
        </w:rPr>
        <w:t>Rob</w:t>
      </w:r>
      <w:r w:rsidR="00C1416B">
        <w:rPr>
          <w:b/>
          <w:i/>
        </w:rPr>
        <w:t xml:space="preserve"> Smit</w:t>
      </w:r>
      <w:r w:rsidR="00433F51" w:rsidRPr="00D70F5D">
        <w:rPr>
          <w:b/>
          <w:i/>
        </w:rPr>
        <w:t>:</w:t>
      </w:r>
      <w:r w:rsidR="00433F51" w:rsidRPr="00C77EDD">
        <w:t xml:space="preserve"> Met centraal</w:t>
      </w:r>
      <w:r w:rsidR="00C1416B">
        <w:t xml:space="preserve"> aanmelden gaat het </w:t>
      </w:r>
      <w:r w:rsidR="00433F51" w:rsidRPr="00C77EDD">
        <w:t xml:space="preserve">best goed. </w:t>
      </w:r>
      <w:r w:rsidR="00C1416B">
        <w:t>Er zitten nog wel wat kantjes aan</w:t>
      </w:r>
      <w:r w:rsidR="00433F51" w:rsidRPr="00C77EDD">
        <w:t xml:space="preserve">. We maken al gebruik van RIO en zijn erg blij met de nieuwe </w:t>
      </w:r>
      <w:proofErr w:type="spellStart"/>
      <w:r w:rsidR="00433F51" w:rsidRPr="00C77EDD">
        <w:t>realtime</w:t>
      </w:r>
      <w:proofErr w:type="spellEnd"/>
      <w:r w:rsidR="00433F51" w:rsidRPr="00C77EDD">
        <w:t xml:space="preserve"> koppeling.  </w:t>
      </w:r>
    </w:p>
    <w:p w14:paraId="59C60877" w14:textId="77777777" w:rsidR="00433F51" w:rsidRPr="00C1416B" w:rsidRDefault="00433F51" w:rsidP="00942229">
      <w:pPr>
        <w:ind w:left="1056"/>
        <w:rPr>
          <w:b/>
          <w:i/>
        </w:rPr>
      </w:pPr>
      <w:r w:rsidRPr="00C77EDD">
        <w:t xml:space="preserve">(Rob laat een filmpje van Centraal aanmelden </w:t>
      </w:r>
      <w:r w:rsidR="00942229">
        <w:t>MBO zien)</w:t>
      </w:r>
    </w:p>
    <w:p w14:paraId="1D3F9174" w14:textId="77777777" w:rsidR="00750DC1" w:rsidRPr="00C77EDD" w:rsidRDefault="00750DC1" w:rsidP="00942229">
      <w:pPr>
        <w:ind w:left="1056"/>
      </w:pPr>
      <w:r w:rsidRPr="00C77EDD">
        <w:t>We maken aan de ene kant gebruik van BRON voor de vooropleiding</w:t>
      </w:r>
      <w:r w:rsidR="00C1416B">
        <w:t>en en</w:t>
      </w:r>
      <w:r w:rsidRPr="00C77EDD">
        <w:t xml:space="preserve"> aan de andere kant van RIO om de aangeboden opleidingen op te halen. Het is een aanmeldomgeving om de student de mogelijkheid te geven op een eenduidige manier zich aan te melden voor een opleidi</w:t>
      </w:r>
      <w:r w:rsidR="00C1416B">
        <w:t>ng bij een bepaalde instelling</w:t>
      </w:r>
      <w:r w:rsidRPr="00C77EDD">
        <w:t>. Hiermee dwingen w</w:t>
      </w:r>
      <w:r w:rsidR="00C1416B">
        <w:t>e de instellingen om RIO goed</w:t>
      </w:r>
      <w:r w:rsidRPr="00C77EDD">
        <w:t xml:space="preserve"> te vull</w:t>
      </w:r>
      <w:r w:rsidR="00C1416B">
        <w:t>en omdat via RIO hun opleidings</w:t>
      </w:r>
      <w:r w:rsidRPr="00C77EDD">
        <w:t>aanbod in de regio wordt weergegeven.</w:t>
      </w:r>
    </w:p>
    <w:p w14:paraId="2ABBC8E9" w14:textId="77777777" w:rsidR="00C1416B" w:rsidRDefault="00C1416B" w:rsidP="00942229">
      <w:pPr>
        <w:ind w:left="1056"/>
      </w:pPr>
      <w:r>
        <w:t xml:space="preserve">Van de vier </w:t>
      </w:r>
      <w:r w:rsidR="009C1FBC">
        <w:t>instellingen  lopen er drie</w:t>
      </w:r>
      <w:r w:rsidR="00750DC1" w:rsidRPr="00C77EDD">
        <w:t xml:space="preserve"> instellingen die in de trial z</w:t>
      </w:r>
      <w:r w:rsidR="009C1FBC">
        <w:t>itten. Daarna hopen we nog met twee</w:t>
      </w:r>
      <w:r w:rsidR="00750DC1" w:rsidRPr="00C77EDD">
        <w:t xml:space="preserve"> andere instellingen uit de startblokken te k</w:t>
      </w:r>
      <w:r w:rsidR="009C1FBC">
        <w:t>omen die magister gebruiken. Tevens</w:t>
      </w:r>
      <w:r w:rsidR="00750DC1" w:rsidRPr="00C77EDD">
        <w:t xml:space="preserve"> zijn er nog een aantal </w:t>
      </w:r>
      <w:r w:rsidR="009C1FBC">
        <w:t xml:space="preserve">andere </w:t>
      </w:r>
      <w:r w:rsidR="00750DC1" w:rsidRPr="00C77EDD">
        <w:t>systemen</w:t>
      </w:r>
      <w:r w:rsidR="009C1FBC">
        <w:t xml:space="preserve"> genaamd</w:t>
      </w:r>
      <w:r w:rsidR="00750DC1" w:rsidRPr="00C77EDD">
        <w:t xml:space="preserve"> </w:t>
      </w:r>
      <w:proofErr w:type="spellStart"/>
      <w:r w:rsidR="00750DC1" w:rsidRPr="00C77EDD">
        <w:t>eduction</w:t>
      </w:r>
      <w:proofErr w:type="spellEnd"/>
      <w:r w:rsidR="009C1FBC">
        <w:t xml:space="preserve"> Online en </w:t>
      </w:r>
      <w:r w:rsidR="00750DC1" w:rsidRPr="00C77EDD">
        <w:t>Osiris. RIO wordt ge</w:t>
      </w:r>
      <w:r w:rsidR="009C1FBC">
        <w:t>vuld vanuit de Student administ</w:t>
      </w:r>
      <w:r w:rsidR="00750DC1" w:rsidRPr="00C77EDD">
        <w:t>r</w:t>
      </w:r>
      <w:r w:rsidR="009C1FBC">
        <w:t>a</w:t>
      </w:r>
      <w:r w:rsidR="00750DC1" w:rsidRPr="00C77EDD">
        <w:t>tie systemen. Het lijkt de goeie kant op te gaan. De streef datum was 01/12/202</w:t>
      </w:r>
      <w:r w:rsidR="009C1FBC">
        <w:t>0</w:t>
      </w:r>
      <w:r w:rsidR="00750DC1" w:rsidRPr="00C77EDD">
        <w:t xml:space="preserve"> en </w:t>
      </w:r>
      <w:r w:rsidR="009C1FBC">
        <w:t xml:space="preserve">ik </w:t>
      </w:r>
      <w:r w:rsidR="00750DC1" w:rsidRPr="00C77EDD">
        <w:t xml:space="preserve">kan </w:t>
      </w:r>
      <w:r w:rsidR="009C1FBC">
        <w:t>n</w:t>
      </w:r>
      <w:r w:rsidR="00750DC1" w:rsidRPr="00C77EDD">
        <w:t>u wel zeggen</w:t>
      </w:r>
      <w:r w:rsidR="009C1FBC">
        <w:t xml:space="preserve"> dat we deze datum gaan halen</w:t>
      </w:r>
      <w:r w:rsidR="00750DC1" w:rsidRPr="00C77EDD">
        <w:t xml:space="preserve">. </w:t>
      </w:r>
      <w:r w:rsidR="009C1FBC">
        <w:t xml:space="preserve">Dit wil niet zeggen dat dan alle instellingen er gebruik van maken, </w:t>
      </w:r>
      <w:r w:rsidR="00750DC1" w:rsidRPr="00C77EDD">
        <w:t xml:space="preserve">maar </w:t>
      </w:r>
      <w:r w:rsidR="009C1FBC">
        <w:t>dat zou wel kunne</w:t>
      </w:r>
      <w:r w:rsidR="00750DC1" w:rsidRPr="00C77EDD">
        <w:t>n wel.</w:t>
      </w:r>
    </w:p>
    <w:p w14:paraId="01176E36" w14:textId="77777777" w:rsidR="00750DC1" w:rsidRPr="00C77EDD" w:rsidRDefault="00D70F5D" w:rsidP="00D70F5D">
      <w:pPr>
        <w:ind w:left="1056"/>
      </w:pPr>
      <w:r>
        <w:rPr>
          <w:b/>
          <w:i/>
        </w:rPr>
        <w:t xml:space="preserve">Kennisnet, </w:t>
      </w:r>
      <w:r w:rsidR="00750DC1" w:rsidRPr="00D70F5D">
        <w:rPr>
          <w:b/>
          <w:i/>
        </w:rPr>
        <w:t>Pieter Bruring:</w:t>
      </w:r>
      <w:r w:rsidR="009C1FBC">
        <w:t xml:space="preserve"> Wij, </w:t>
      </w:r>
      <w:r w:rsidR="00750DC1" w:rsidRPr="00C77EDD">
        <w:t>Maarten</w:t>
      </w:r>
      <w:r w:rsidR="009C1FBC">
        <w:t xml:space="preserve"> en ik, zijn</w:t>
      </w:r>
      <w:r w:rsidR="00750DC1" w:rsidRPr="00C77EDD">
        <w:t xml:space="preserve"> bezig met </w:t>
      </w:r>
      <w:r w:rsidR="009C1FBC">
        <w:t>een analyse m.b.t.</w:t>
      </w:r>
      <w:r w:rsidR="00750DC1" w:rsidRPr="00C77EDD">
        <w:t xml:space="preserve"> RIO </w:t>
      </w:r>
      <w:r w:rsidR="009C1FBC">
        <w:t xml:space="preserve">en de </w:t>
      </w:r>
      <w:r w:rsidR="00750DC1" w:rsidRPr="00C77EDD">
        <w:t>im</w:t>
      </w:r>
      <w:r w:rsidR="009C1FBC">
        <w:t>p</w:t>
      </w:r>
      <w:r w:rsidR="00750DC1" w:rsidRPr="00C77EDD">
        <w:t>act</w:t>
      </w:r>
      <w:r w:rsidR="009C1FBC">
        <w:t xml:space="preserve"> die RIO</w:t>
      </w:r>
      <w:r w:rsidR="00750DC1" w:rsidRPr="00C77EDD">
        <w:t xml:space="preserve"> gaat hebben op onze dienst</w:t>
      </w:r>
      <w:r w:rsidR="009C1FBC">
        <w:t>en</w:t>
      </w:r>
      <w:r w:rsidR="00750DC1" w:rsidRPr="00C77EDD">
        <w:t xml:space="preserve">. </w:t>
      </w:r>
      <w:r w:rsidR="009C1FBC">
        <w:t>We zien dat overgang op RIO eigenlijk al onze diensten wel raakt</w:t>
      </w:r>
      <w:r w:rsidR="00750DC1" w:rsidRPr="00C77EDD">
        <w:t>. We willen de onderwijskundige werkelijkheid hebben</w:t>
      </w:r>
      <w:r w:rsidR="009C1FBC">
        <w:t xml:space="preserve">. </w:t>
      </w:r>
      <w:r w:rsidR="00707FDA">
        <w:t>Met behulp van het</w:t>
      </w:r>
      <w:r w:rsidR="00750DC1" w:rsidRPr="00C77EDD">
        <w:t xml:space="preserve"> datamodel</w:t>
      </w:r>
      <w:r w:rsidR="009C1FBC">
        <w:t xml:space="preserve"> </w:t>
      </w:r>
      <w:r w:rsidR="005456CC">
        <w:t xml:space="preserve">van RIO </w:t>
      </w:r>
      <w:r w:rsidR="00707FDA">
        <w:t>hebben we gekeken</w:t>
      </w:r>
      <w:r w:rsidR="00750DC1" w:rsidRPr="00C77EDD">
        <w:t xml:space="preserve"> hoe</w:t>
      </w:r>
      <w:r w:rsidR="005456CC">
        <w:t xml:space="preserve"> dit</w:t>
      </w:r>
      <w:r w:rsidR="009C1FBC">
        <w:t xml:space="preserve"> in ons</w:t>
      </w:r>
      <w:r w:rsidR="00750DC1" w:rsidRPr="00C77EDD">
        <w:t xml:space="preserve"> datamodel pas</w:t>
      </w:r>
      <w:r w:rsidR="00707FDA">
        <w:t>t. Hier komen nog al wat vragen uit en o.b.v. daarvan willen we een</w:t>
      </w:r>
      <w:r w:rsidR="00750DC1" w:rsidRPr="00C77EDD">
        <w:t xml:space="preserve"> </w:t>
      </w:r>
      <w:proofErr w:type="spellStart"/>
      <w:r w:rsidR="00750DC1" w:rsidRPr="00C77EDD">
        <w:t>roadmap</w:t>
      </w:r>
      <w:proofErr w:type="spellEnd"/>
      <w:r w:rsidR="00750DC1" w:rsidRPr="00C77EDD">
        <w:t xml:space="preserve"> instellen</w:t>
      </w:r>
      <w:r w:rsidR="00707FDA">
        <w:t>. Onder kennisnet valt ook SIVON, SIVON levert internet</w:t>
      </w:r>
      <w:r w:rsidR="00750DC1" w:rsidRPr="00C77EDD">
        <w:t>diensten voor het onde</w:t>
      </w:r>
      <w:r w:rsidR="00707FDA">
        <w:t>r</w:t>
      </w:r>
      <w:r w:rsidR="00750DC1" w:rsidRPr="00C77EDD">
        <w:t>wijs zoals wifi as a service. Daarvoor is die onderwijskundige werkelijkhei</w:t>
      </w:r>
      <w:r w:rsidR="00707FDA">
        <w:t xml:space="preserve">d weer handiger. </w:t>
      </w:r>
      <w:proofErr w:type="spellStart"/>
      <w:r w:rsidR="00707FDA">
        <w:t>Één</w:t>
      </w:r>
      <w:proofErr w:type="spellEnd"/>
      <w:r w:rsidR="00750DC1" w:rsidRPr="00C77EDD">
        <w:t xml:space="preserve"> van de grootst vraagtekens</w:t>
      </w:r>
      <w:r w:rsidR="00707FDA">
        <w:t xml:space="preserve"> voor ons</w:t>
      </w:r>
      <w:r w:rsidR="00750DC1" w:rsidRPr="00C77EDD">
        <w:t xml:space="preserve"> is</w:t>
      </w:r>
      <w:r w:rsidR="00707FDA">
        <w:t>, wanneer wordt</w:t>
      </w:r>
      <w:r w:rsidR="00750DC1" w:rsidRPr="00C77EDD">
        <w:t xml:space="preserve"> welke sector</w:t>
      </w:r>
      <w:r w:rsidR="00707FDA">
        <w:t xml:space="preserve"> ontsloten</w:t>
      </w:r>
      <w:r w:rsidR="00750DC1" w:rsidRPr="00C77EDD">
        <w:t>? Wij kunnen eigenlijk pas beginnen als alles af is. Dit is van belang om o</w:t>
      </w:r>
      <w:r w:rsidR="00707FDA">
        <w:t xml:space="preserve">nze </w:t>
      </w:r>
      <w:proofErr w:type="spellStart"/>
      <w:r w:rsidR="00707FDA">
        <w:t>roadmap</w:t>
      </w:r>
      <w:proofErr w:type="spellEnd"/>
      <w:r w:rsidR="00707FDA">
        <w:t xml:space="preserve"> in te plannen. </w:t>
      </w:r>
    </w:p>
    <w:p w14:paraId="7AEBBFBE" w14:textId="77777777" w:rsidR="00750DC1" w:rsidRPr="00C77EDD" w:rsidRDefault="00750DC1" w:rsidP="00D70F5D">
      <w:pPr>
        <w:ind w:left="1056"/>
      </w:pPr>
      <w:r w:rsidRPr="00707FDA">
        <w:rPr>
          <w:i/>
          <w:u w:val="single"/>
        </w:rPr>
        <w:t>Friso</w:t>
      </w:r>
      <w:r w:rsidR="00707FDA" w:rsidRPr="00707FDA">
        <w:rPr>
          <w:i/>
          <w:u w:val="single"/>
        </w:rPr>
        <w:t xml:space="preserve"> Snijder</w:t>
      </w:r>
      <w:r w:rsidRPr="00707FDA">
        <w:rPr>
          <w:i/>
          <w:u w:val="single"/>
        </w:rPr>
        <w:t>:</w:t>
      </w:r>
      <w:r w:rsidRPr="00707FDA">
        <w:rPr>
          <w:i/>
        </w:rPr>
        <w:t xml:space="preserve"> </w:t>
      </w:r>
      <w:r w:rsidR="00707FDA">
        <w:t>J</w:t>
      </w:r>
      <w:r w:rsidRPr="00C77EDD">
        <w:t>ullie zitten nog in de analysefase toch? Jij hebt destijds e</w:t>
      </w:r>
      <w:r w:rsidR="00707FDA">
        <w:t>en userstory aan ons meegegeven maar j</w:t>
      </w:r>
      <w:r w:rsidRPr="00C77EDD">
        <w:t>ullie zitten nog niet in de doe</w:t>
      </w:r>
      <w:r w:rsidR="00707FDA">
        <w:t>/realiseer</w:t>
      </w:r>
      <w:r w:rsidRPr="00C77EDD">
        <w:t>fase</w:t>
      </w:r>
      <w:r w:rsidR="00707FDA">
        <w:t xml:space="preserve"> als ik het goed begrijp</w:t>
      </w:r>
      <w:r w:rsidRPr="00C77EDD">
        <w:t>?</w:t>
      </w:r>
    </w:p>
    <w:p w14:paraId="4127C9B8" w14:textId="77777777" w:rsidR="00D70F5D" w:rsidRDefault="00750DC1" w:rsidP="00D70F5D">
      <w:pPr>
        <w:ind w:left="1056"/>
      </w:pPr>
      <w:r w:rsidRPr="00707FDA">
        <w:rPr>
          <w:i/>
          <w:u w:val="single"/>
        </w:rPr>
        <w:t>Pieter</w:t>
      </w:r>
      <w:r w:rsidR="00707FDA" w:rsidRPr="00707FDA">
        <w:rPr>
          <w:i/>
          <w:u w:val="single"/>
        </w:rPr>
        <w:t xml:space="preserve"> Bruring</w:t>
      </w:r>
      <w:r w:rsidRPr="00707FDA">
        <w:rPr>
          <w:i/>
          <w:u w:val="single"/>
        </w:rPr>
        <w:t>:</w:t>
      </w:r>
      <w:r w:rsidRPr="00C77EDD">
        <w:t xml:space="preserve"> We z</w:t>
      </w:r>
      <w:r w:rsidR="00707FDA">
        <w:t>ijn nog geen pilot aan het doen maar de</w:t>
      </w:r>
      <w:r w:rsidRPr="00C77EDD">
        <w:t xml:space="preserve"> conclusie is wel dat we data gaan </w:t>
      </w:r>
      <w:proofErr w:type="spellStart"/>
      <w:r w:rsidRPr="00C77EDD">
        <w:t>cachen</w:t>
      </w:r>
      <w:proofErr w:type="spellEnd"/>
      <w:r w:rsidRPr="00C77EDD">
        <w:t xml:space="preserve">. </w:t>
      </w:r>
      <w:r w:rsidR="00707FDA">
        <w:t>Wij zitten op de lijn dat we</w:t>
      </w:r>
      <w:r w:rsidRPr="00C77EDD">
        <w:t xml:space="preserve"> een snapshot </w:t>
      </w:r>
      <w:r w:rsidR="00707FDA">
        <w:t>gaan maken en deze vervolgens gaan</w:t>
      </w:r>
      <w:r w:rsidRPr="00C77EDD">
        <w:t xml:space="preserve"> syncen aan allerlei diensten.</w:t>
      </w:r>
    </w:p>
    <w:p w14:paraId="2E727A3A" w14:textId="77777777" w:rsidR="00D70F5D" w:rsidRDefault="00750DC1" w:rsidP="00D70F5D">
      <w:pPr>
        <w:ind w:left="1056"/>
      </w:pPr>
      <w:r w:rsidRPr="00707FDA">
        <w:rPr>
          <w:i/>
          <w:u w:val="single"/>
        </w:rPr>
        <w:t>Johan</w:t>
      </w:r>
      <w:r w:rsidR="00707FDA" w:rsidRPr="00707FDA">
        <w:rPr>
          <w:i/>
          <w:u w:val="single"/>
        </w:rPr>
        <w:t xml:space="preserve"> de Lange</w:t>
      </w:r>
      <w:r w:rsidRPr="00707FDA">
        <w:rPr>
          <w:i/>
          <w:u w:val="single"/>
        </w:rPr>
        <w:t>:</w:t>
      </w:r>
      <w:r w:rsidRPr="00C77EDD">
        <w:t xml:space="preserve"> Inspectie ga</w:t>
      </w:r>
      <w:r w:rsidR="00707FDA">
        <w:t xml:space="preserve">at waarschijnlijk ook met een </w:t>
      </w:r>
      <w:proofErr w:type="spellStart"/>
      <w:r w:rsidR="00707FDA">
        <w:t>c</w:t>
      </w:r>
      <w:r w:rsidRPr="00C77EDD">
        <w:t>ac</w:t>
      </w:r>
      <w:r w:rsidR="00707FDA">
        <w:t>hing</w:t>
      </w:r>
      <w:proofErr w:type="spellEnd"/>
      <w:r w:rsidR="00707FDA">
        <w:t xml:space="preserve"> mech</w:t>
      </w:r>
      <w:r w:rsidRPr="00C77EDD">
        <w:t xml:space="preserve">anisme aan de slag. Maar dat laat ik </w:t>
      </w:r>
      <w:r w:rsidR="00707FDA">
        <w:t xml:space="preserve">verder </w:t>
      </w:r>
      <w:r w:rsidRPr="00C77EDD">
        <w:t>aan de techneuten over.</w:t>
      </w:r>
    </w:p>
    <w:p w14:paraId="78C7C980" w14:textId="77777777" w:rsidR="00750DC1" w:rsidRPr="00C77EDD" w:rsidRDefault="00750DC1" w:rsidP="00D70F5D">
      <w:pPr>
        <w:ind w:left="1056"/>
      </w:pPr>
      <w:r w:rsidRPr="00707FDA">
        <w:rPr>
          <w:i/>
          <w:u w:val="single"/>
        </w:rPr>
        <w:t>Pieter</w:t>
      </w:r>
      <w:r w:rsidR="00707FDA" w:rsidRPr="00707FDA">
        <w:rPr>
          <w:i/>
          <w:u w:val="single"/>
        </w:rPr>
        <w:t xml:space="preserve"> Bruring</w:t>
      </w:r>
      <w:r w:rsidRPr="00707FDA">
        <w:rPr>
          <w:i/>
          <w:u w:val="single"/>
        </w:rPr>
        <w:t>:</w:t>
      </w:r>
      <w:r w:rsidRPr="00C77EDD">
        <w:t xml:space="preserve"> Wij zitten met onze analyse op een periodiek</w:t>
      </w:r>
      <w:r w:rsidR="00707FDA">
        <w:t>, de werkelijkheid op</w:t>
      </w:r>
      <w:r w:rsidRPr="00C77EDD">
        <w:t>halen en dat bij ons op diverse plekken gaan verwerken.</w:t>
      </w:r>
    </w:p>
    <w:p w14:paraId="238A29D0" w14:textId="77777777" w:rsidR="00750DC1" w:rsidRPr="00C77EDD" w:rsidRDefault="00750DC1" w:rsidP="00D70F5D">
      <w:pPr>
        <w:ind w:left="1056"/>
      </w:pPr>
      <w:r w:rsidRPr="00707FDA">
        <w:rPr>
          <w:i/>
          <w:u w:val="single"/>
        </w:rPr>
        <w:t>Johan</w:t>
      </w:r>
      <w:r w:rsidR="00707FDA" w:rsidRPr="00707FDA">
        <w:rPr>
          <w:i/>
          <w:u w:val="single"/>
        </w:rPr>
        <w:t xml:space="preserve"> de Lange</w:t>
      </w:r>
      <w:r w:rsidRPr="00707FDA">
        <w:rPr>
          <w:i/>
          <w:u w:val="single"/>
        </w:rPr>
        <w:t>:</w:t>
      </w:r>
      <w:r w:rsidR="00707FDA">
        <w:t xml:space="preserve"> W</w:t>
      </w:r>
      <w:r w:rsidRPr="00C77EDD">
        <w:t xml:space="preserve">ij verwachten een hybride situatie. </w:t>
      </w:r>
      <w:r w:rsidR="00707FDA">
        <w:t>Het is namelijk w</w:t>
      </w:r>
      <w:r w:rsidRPr="00C77EDD">
        <w:t xml:space="preserve">el van belang om </w:t>
      </w:r>
      <w:proofErr w:type="spellStart"/>
      <w:r w:rsidRPr="00C77EDD">
        <w:t>realtime</w:t>
      </w:r>
      <w:proofErr w:type="spellEnd"/>
      <w:r w:rsidRPr="00C77EDD">
        <w:t xml:space="preserve"> te weten wat de statussen </w:t>
      </w:r>
      <w:r w:rsidR="00524247" w:rsidRPr="00C77EDD">
        <w:t xml:space="preserve">van bepaalde instellingen zijn. </w:t>
      </w:r>
      <w:r w:rsidR="00707FDA">
        <w:t>Dan zouden we de o</w:t>
      </w:r>
      <w:r w:rsidR="00524247" w:rsidRPr="00C77EDD">
        <w:t>nderwijskundig werkelijkheid</w:t>
      </w:r>
      <w:r w:rsidR="00805621">
        <w:t xml:space="preserve"> </w:t>
      </w:r>
      <w:r w:rsidR="00707FDA">
        <w:t>kunnen</w:t>
      </w:r>
      <w:r w:rsidR="00805621">
        <w:t xml:space="preserve"> </w:t>
      </w:r>
      <w:r w:rsidR="00707FDA">
        <w:t xml:space="preserve">ophalen via API </w:t>
      </w:r>
      <w:r w:rsidR="00805621">
        <w:t>en de</w:t>
      </w:r>
      <w:r w:rsidR="00524247" w:rsidRPr="00C77EDD">
        <w:t xml:space="preserve"> gegevens over</w:t>
      </w:r>
      <w:r w:rsidR="00805621">
        <w:t xml:space="preserve"> een</w:t>
      </w:r>
      <w:r w:rsidR="00524247" w:rsidRPr="00C77EDD">
        <w:t xml:space="preserve"> be</w:t>
      </w:r>
      <w:r w:rsidR="00805621">
        <w:t>treffende instellingen terug kunnen geven</w:t>
      </w:r>
      <w:r w:rsidR="00524247" w:rsidRPr="00C77EDD">
        <w:t xml:space="preserve"> aan</w:t>
      </w:r>
      <w:r w:rsidR="00805621">
        <w:t xml:space="preserve"> onze</w:t>
      </w:r>
      <w:r w:rsidR="00524247" w:rsidRPr="00C77EDD">
        <w:t xml:space="preserve"> medewerker.</w:t>
      </w:r>
    </w:p>
    <w:p w14:paraId="0672E336" w14:textId="77777777" w:rsidR="00524247" w:rsidRPr="00C77EDD" w:rsidRDefault="00524247" w:rsidP="00D70F5D">
      <w:pPr>
        <w:ind w:left="1056"/>
      </w:pPr>
      <w:r w:rsidRPr="00805621">
        <w:rPr>
          <w:i/>
          <w:u w:val="single"/>
        </w:rPr>
        <w:t>Pieter</w:t>
      </w:r>
      <w:r w:rsidR="00805621" w:rsidRPr="00805621">
        <w:rPr>
          <w:i/>
          <w:u w:val="single"/>
        </w:rPr>
        <w:t xml:space="preserve"> Bruring</w:t>
      </w:r>
      <w:r w:rsidRPr="00805621">
        <w:rPr>
          <w:i/>
          <w:u w:val="single"/>
        </w:rPr>
        <w:t>:</w:t>
      </w:r>
      <w:r w:rsidRPr="00C77EDD">
        <w:t xml:space="preserve"> Wij zitten daar hetzelfde in. Sommige vraagstukken</w:t>
      </w:r>
      <w:r w:rsidR="00805621">
        <w:t xml:space="preserve"> zijn nog niet helemaal duidelijk. Zoals </w:t>
      </w:r>
      <w:r w:rsidRPr="00C77EDD">
        <w:t>waar kun je wat</w:t>
      </w:r>
      <w:r w:rsidR="00805621">
        <w:t xml:space="preserve"> ophalen in RIO en daarvoor komen we  </w:t>
      </w:r>
      <w:r w:rsidRPr="00C77EDD">
        <w:t>terug bij Friso.</w:t>
      </w:r>
    </w:p>
    <w:p w14:paraId="00834F82" w14:textId="77777777" w:rsidR="00805621" w:rsidRPr="00805621" w:rsidRDefault="00805621" w:rsidP="00D70F5D">
      <w:pPr>
        <w:ind w:left="1056"/>
      </w:pPr>
      <w:r>
        <w:rPr>
          <w:i/>
          <w:u w:val="single"/>
        </w:rPr>
        <w:t>Friso Snijder:</w:t>
      </w:r>
      <w:r>
        <w:t xml:space="preserve"> </w:t>
      </w:r>
      <w:proofErr w:type="spellStart"/>
      <w:r>
        <w:t>Caching</w:t>
      </w:r>
      <w:proofErr w:type="spellEnd"/>
      <w:r>
        <w:t xml:space="preserve"> kunnen we dan zien als een kopietrekken/synchroniseren?</w:t>
      </w:r>
    </w:p>
    <w:p w14:paraId="488DED3E" w14:textId="77777777" w:rsidR="00D70F5D" w:rsidRDefault="00524247" w:rsidP="00D70F5D">
      <w:pPr>
        <w:ind w:left="1056"/>
      </w:pPr>
      <w:r w:rsidRPr="00805621">
        <w:rPr>
          <w:i/>
          <w:u w:val="single"/>
        </w:rPr>
        <w:lastRenderedPageBreak/>
        <w:t>Gerald</w:t>
      </w:r>
      <w:r w:rsidR="00805621" w:rsidRPr="00805621">
        <w:rPr>
          <w:i/>
          <w:u w:val="single"/>
        </w:rPr>
        <w:t xml:space="preserve"> Groot Roessink</w:t>
      </w:r>
      <w:r w:rsidRPr="00805621">
        <w:rPr>
          <w:i/>
          <w:u w:val="single"/>
        </w:rPr>
        <w:t>:</w:t>
      </w:r>
      <w:r w:rsidRPr="00C77EDD">
        <w:t xml:space="preserve"> </w:t>
      </w:r>
      <w:r w:rsidR="00805621">
        <w:t xml:space="preserve">Nee </w:t>
      </w:r>
      <w:proofErr w:type="spellStart"/>
      <w:r w:rsidR="00805621">
        <w:t>c</w:t>
      </w:r>
      <w:r w:rsidRPr="00C77EDD">
        <w:t>aching</w:t>
      </w:r>
      <w:proofErr w:type="spellEnd"/>
      <w:r w:rsidRPr="00C77EDD">
        <w:t xml:space="preserve"> is een technische implementatie en een kopie kun je aanpassen en dat moeten we niet willen.</w:t>
      </w:r>
    </w:p>
    <w:p w14:paraId="07D33427" w14:textId="77777777" w:rsidR="00524247" w:rsidRPr="00C77EDD" w:rsidRDefault="00524247" w:rsidP="00D70F5D">
      <w:pPr>
        <w:ind w:left="1056"/>
      </w:pPr>
      <w:r w:rsidRPr="00805621">
        <w:rPr>
          <w:i/>
          <w:u w:val="single"/>
        </w:rPr>
        <w:t>Friso</w:t>
      </w:r>
      <w:r w:rsidR="00805621">
        <w:rPr>
          <w:i/>
          <w:u w:val="single"/>
        </w:rPr>
        <w:t xml:space="preserve"> Snijder</w:t>
      </w:r>
      <w:r w:rsidRPr="00805621">
        <w:rPr>
          <w:i/>
          <w:u w:val="single"/>
        </w:rPr>
        <w:t>:</w:t>
      </w:r>
      <w:r w:rsidRPr="00C77EDD">
        <w:t xml:space="preserve"> Pieter trek me aan mijn jasjes als je meer info</w:t>
      </w:r>
      <w:r w:rsidR="00805621">
        <w:t>rmatie</w:t>
      </w:r>
      <w:r w:rsidRPr="00C77EDD">
        <w:t xml:space="preserve"> nodig hebt. Dan probeer ik je aan de inhoudelijke mensen te koppelen. </w:t>
      </w:r>
    </w:p>
    <w:p w14:paraId="4C8465D4" w14:textId="77777777" w:rsidR="00524247" w:rsidRPr="00C77EDD" w:rsidRDefault="00524247" w:rsidP="00D70F5D">
      <w:pPr>
        <w:ind w:left="348" w:firstLine="708"/>
      </w:pPr>
      <w:r w:rsidRPr="00805621">
        <w:rPr>
          <w:i/>
          <w:u w:val="single"/>
        </w:rPr>
        <w:t>Friso</w:t>
      </w:r>
      <w:r w:rsidR="00805621" w:rsidRPr="00805621">
        <w:rPr>
          <w:i/>
          <w:u w:val="single"/>
        </w:rPr>
        <w:t xml:space="preserve"> Snijder</w:t>
      </w:r>
      <w:r w:rsidRPr="00805621">
        <w:rPr>
          <w:i/>
          <w:u w:val="single"/>
        </w:rPr>
        <w:t>:</w:t>
      </w:r>
      <w:r w:rsidRPr="00C77EDD">
        <w:t xml:space="preserve"> Jasper heb jij nog algemene bijzonderheden?</w:t>
      </w:r>
    </w:p>
    <w:p w14:paraId="0E434F8F" w14:textId="77777777" w:rsidR="00D70F5D" w:rsidRDefault="00524247" w:rsidP="00D70F5D">
      <w:pPr>
        <w:ind w:left="708" w:firstLine="348"/>
      </w:pPr>
      <w:r w:rsidRPr="00805621">
        <w:rPr>
          <w:i/>
          <w:u w:val="single"/>
        </w:rPr>
        <w:t>J</w:t>
      </w:r>
      <w:r w:rsidR="00805621">
        <w:rPr>
          <w:i/>
          <w:u w:val="single"/>
        </w:rPr>
        <w:t>asper Ligthart</w:t>
      </w:r>
      <w:r w:rsidRPr="00805621">
        <w:rPr>
          <w:i/>
          <w:u w:val="single"/>
        </w:rPr>
        <w:t>:</w:t>
      </w:r>
      <w:r w:rsidRPr="00C77EDD">
        <w:t xml:space="preserve"> We zijn </w:t>
      </w:r>
      <w:r w:rsidR="00805621">
        <w:t xml:space="preserve">op dit moment </w:t>
      </w:r>
      <w:r w:rsidRPr="00C77EDD">
        <w:t xml:space="preserve">met PO en VO bezig. </w:t>
      </w:r>
    </w:p>
    <w:p w14:paraId="474FD6BF" w14:textId="77777777" w:rsidR="00524247" w:rsidRPr="00C77EDD" w:rsidRDefault="00D70F5D" w:rsidP="00D70F5D">
      <w:pPr>
        <w:ind w:left="1056"/>
      </w:pPr>
      <w:r w:rsidRPr="00805621">
        <w:rPr>
          <w:i/>
          <w:u w:val="single"/>
        </w:rPr>
        <w:t>Br</w:t>
      </w:r>
      <w:r w:rsidR="00524247" w:rsidRPr="00805621">
        <w:rPr>
          <w:i/>
          <w:u w:val="single"/>
        </w:rPr>
        <w:t>i</w:t>
      </w:r>
      <w:r w:rsidRPr="00805621">
        <w:rPr>
          <w:i/>
          <w:u w:val="single"/>
        </w:rPr>
        <w:t>a</w:t>
      </w:r>
      <w:r w:rsidR="00524247" w:rsidRPr="00805621">
        <w:rPr>
          <w:i/>
          <w:u w:val="single"/>
        </w:rPr>
        <w:t>n</w:t>
      </w:r>
      <w:r w:rsidR="00805621">
        <w:rPr>
          <w:i/>
          <w:u w:val="single"/>
        </w:rPr>
        <w:t xml:space="preserve"> Dommisse</w:t>
      </w:r>
      <w:r w:rsidR="00524247" w:rsidRPr="00805621">
        <w:rPr>
          <w:i/>
          <w:u w:val="single"/>
        </w:rPr>
        <w:t>:</w:t>
      </w:r>
      <w:r w:rsidR="00524247" w:rsidRPr="00C77EDD">
        <w:t xml:space="preserve"> Anders dan in</w:t>
      </w:r>
      <w:r w:rsidR="00805621">
        <w:t xml:space="preserve"> het</w:t>
      </w:r>
      <w:r w:rsidR="00524247" w:rsidRPr="00C77EDD">
        <w:t xml:space="preserve"> VO en MBO wordt d</w:t>
      </w:r>
      <w:r w:rsidR="00805621">
        <w:t>eze niet in de LAS of SIS verwerkt</w:t>
      </w:r>
      <w:r w:rsidR="00524247" w:rsidRPr="00C77EDD">
        <w:t xml:space="preserve"> maar in RIO zelf. </w:t>
      </w:r>
      <w:r w:rsidR="00805621">
        <w:t>De h</w:t>
      </w:r>
      <w:r w:rsidR="00524247" w:rsidRPr="00C77EDD">
        <w:t>ele organisatiestructuur</w:t>
      </w:r>
      <w:r w:rsidR="00805621">
        <w:t xml:space="preserve"> wordt</w:t>
      </w:r>
      <w:r w:rsidR="00524247" w:rsidRPr="00C77EDD">
        <w:t xml:space="preserve"> vast</w:t>
      </w:r>
      <w:r w:rsidR="00805621">
        <w:t>gelegd</w:t>
      </w:r>
      <w:r w:rsidR="00524247" w:rsidRPr="00C77EDD">
        <w:t xml:space="preserve"> in</w:t>
      </w:r>
      <w:r w:rsidR="007B3619">
        <w:t xml:space="preserve"> RIO. Voor een kleine partij </w:t>
      </w:r>
      <w:r w:rsidR="00805621">
        <w:t xml:space="preserve">is dit </w:t>
      </w:r>
      <w:r w:rsidR="007B3619">
        <w:t>goe</w:t>
      </w:r>
      <w:r w:rsidR="00524247" w:rsidRPr="00C77EDD">
        <w:t xml:space="preserve">d te doen maar voor een groter bestuur is dat complexer. Die gegevens worden </w:t>
      </w:r>
      <w:r w:rsidR="00805621">
        <w:t xml:space="preserve">eerst </w:t>
      </w:r>
      <w:r w:rsidR="007B3619" w:rsidRPr="00C77EDD">
        <w:t>gesynchroniseerd</w:t>
      </w:r>
      <w:r w:rsidR="00805621">
        <w:t xml:space="preserve"> en daarna</w:t>
      </w:r>
      <w:r w:rsidR="00524247" w:rsidRPr="00C77EDD">
        <w:t xml:space="preserve"> worden de juiste gegevens klaargezet. Vanuit het bestuur krijg je</w:t>
      </w:r>
      <w:r w:rsidR="00805621">
        <w:t xml:space="preserve"> dan je</w:t>
      </w:r>
      <w:r w:rsidR="00524247" w:rsidRPr="00C77EDD">
        <w:t xml:space="preserve"> aanbod en daar moet je dan op verder borduren. Uiteindelijk moet d</w:t>
      </w:r>
      <w:r w:rsidR="00805621">
        <w:t>e LAS aangekoppeld worden op het RIO register en de</w:t>
      </w:r>
      <w:r w:rsidR="00524247" w:rsidRPr="00C77EDD">
        <w:t xml:space="preserve"> schermen. Vanaf 1 januari zouden ze dan al hun structuur kunnen invullen. </w:t>
      </w:r>
      <w:r w:rsidR="00805621">
        <w:t>Er is e</w:t>
      </w:r>
      <w:r w:rsidR="00524247" w:rsidRPr="00C77EDD">
        <w:t xml:space="preserve">en half jaar om RIO te vullen voor </w:t>
      </w:r>
      <w:r w:rsidR="00805621">
        <w:t xml:space="preserve">het </w:t>
      </w:r>
      <w:r w:rsidR="00524247" w:rsidRPr="00C77EDD">
        <w:t>PO.</w:t>
      </w:r>
    </w:p>
    <w:p w14:paraId="5CEE4742" w14:textId="77777777" w:rsidR="00524247" w:rsidRPr="00C77EDD" w:rsidRDefault="00524247" w:rsidP="00D70F5D">
      <w:pPr>
        <w:ind w:left="1056"/>
      </w:pPr>
      <w:r w:rsidRPr="00805621">
        <w:rPr>
          <w:i/>
          <w:u w:val="single"/>
        </w:rPr>
        <w:t>Friso</w:t>
      </w:r>
      <w:r w:rsidR="00805621" w:rsidRPr="00805621">
        <w:rPr>
          <w:i/>
          <w:u w:val="single"/>
        </w:rPr>
        <w:t xml:space="preserve"> Snijder</w:t>
      </w:r>
      <w:r w:rsidRPr="00805621">
        <w:rPr>
          <w:i/>
          <w:u w:val="single"/>
        </w:rPr>
        <w:t>:</w:t>
      </w:r>
      <w:r w:rsidRPr="00C77EDD">
        <w:t xml:space="preserve"> bedankt Jasper en Brian. Machiel </w:t>
      </w:r>
      <w:r w:rsidR="00805621">
        <w:t>w</w:t>
      </w:r>
      <w:r w:rsidRPr="00C77EDD">
        <w:t xml:space="preserve">e hebben een </w:t>
      </w:r>
      <w:r w:rsidR="007B3619" w:rsidRPr="00C77EDD">
        <w:t>uitnodiging</w:t>
      </w:r>
      <w:r w:rsidR="00805621">
        <w:t xml:space="preserve"> uitgezet aan jullie om samen te gaan zitten, dat klopt toch?</w:t>
      </w:r>
    </w:p>
    <w:p w14:paraId="3C30A211" w14:textId="77777777" w:rsidR="00524247" w:rsidRPr="00C77EDD" w:rsidRDefault="00524247" w:rsidP="00D70F5D">
      <w:pPr>
        <w:ind w:left="1056" w:firstLine="12"/>
      </w:pPr>
      <w:r w:rsidRPr="00805621">
        <w:rPr>
          <w:i/>
          <w:u w:val="single"/>
        </w:rPr>
        <w:t>Machiel</w:t>
      </w:r>
      <w:r w:rsidR="00805621" w:rsidRPr="00805621">
        <w:rPr>
          <w:i/>
          <w:u w:val="single"/>
        </w:rPr>
        <w:t xml:space="preserve"> Pronk</w:t>
      </w:r>
      <w:r w:rsidRPr="00805621">
        <w:rPr>
          <w:i/>
          <w:u w:val="single"/>
        </w:rPr>
        <w:t>:</w:t>
      </w:r>
      <w:r w:rsidRPr="00C77EDD">
        <w:t xml:space="preserve"> Klopt we hebben een uitnodiging g</w:t>
      </w:r>
      <w:r w:rsidR="00805621">
        <w:t>ehad en we denken dat dit een goed startmoment is voor zo’n meeting.</w:t>
      </w:r>
    </w:p>
    <w:p w14:paraId="30C64004" w14:textId="77777777" w:rsidR="00D70F5D" w:rsidRDefault="00D70F5D">
      <w:pPr>
        <w:rPr>
          <w:u w:val="single"/>
        </w:rPr>
      </w:pPr>
    </w:p>
    <w:p w14:paraId="4092AB20" w14:textId="77777777" w:rsidR="00A66108" w:rsidRPr="00C77EDD" w:rsidRDefault="00A66108" w:rsidP="00A66108">
      <w:pPr>
        <w:pStyle w:val="Lijstalinea"/>
        <w:numPr>
          <w:ilvl w:val="0"/>
          <w:numId w:val="1"/>
        </w:numPr>
        <w:rPr>
          <w:u w:val="single"/>
        </w:rPr>
      </w:pPr>
      <w:r w:rsidRPr="00C77EDD">
        <w:rPr>
          <w:u w:val="single"/>
        </w:rPr>
        <w:t>Rondvraag</w:t>
      </w:r>
    </w:p>
    <w:p w14:paraId="55BBC403" w14:textId="77777777" w:rsidR="00132E19" w:rsidRPr="00C77EDD" w:rsidRDefault="00115685" w:rsidP="00115685">
      <w:pPr>
        <w:pStyle w:val="Lijstalinea"/>
        <w:numPr>
          <w:ilvl w:val="0"/>
          <w:numId w:val="25"/>
        </w:numPr>
      </w:pPr>
      <w:r>
        <w:t>Er waren geen vragen.</w:t>
      </w:r>
    </w:p>
    <w:p w14:paraId="1F5B9BAE" w14:textId="77777777" w:rsidR="00132E19" w:rsidRPr="00C77EDD" w:rsidRDefault="00132E19" w:rsidP="003E67EB">
      <w:pPr>
        <w:pStyle w:val="Geenafstand"/>
        <w:ind w:left="1776"/>
      </w:pPr>
    </w:p>
    <w:p w14:paraId="18702DF7" w14:textId="77777777" w:rsidR="00C37B22" w:rsidRPr="00C77EDD" w:rsidRDefault="00C37B22" w:rsidP="00C37B22">
      <w:pPr>
        <w:pStyle w:val="Lijstalinea"/>
        <w:numPr>
          <w:ilvl w:val="0"/>
          <w:numId w:val="1"/>
        </w:numPr>
        <w:rPr>
          <w:u w:val="single"/>
        </w:rPr>
      </w:pPr>
      <w:r w:rsidRPr="00C77EDD">
        <w:rPr>
          <w:u w:val="single"/>
        </w:rPr>
        <w:t>Sluiting</w:t>
      </w:r>
    </w:p>
    <w:p w14:paraId="22A028B6" w14:textId="77777777" w:rsidR="00C37B22" w:rsidRPr="00C77EDD" w:rsidRDefault="00DB512F" w:rsidP="003E67EB">
      <w:pPr>
        <w:ind w:left="708"/>
        <w:rPr>
          <w:u w:val="single"/>
        </w:rPr>
      </w:pPr>
      <w:r w:rsidRPr="00C77EDD">
        <w:t xml:space="preserve">Friso dankt iedereen voor de </w:t>
      </w:r>
      <w:r w:rsidR="00115685">
        <w:t xml:space="preserve">aanwezigheid en wil </w:t>
      </w:r>
      <w:r w:rsidR="003E67EB" w:rsidRPr="00C77EDD">
        <w:t>graag</w:t>
      </w:r>
      <w:r w:rsidR="00115685">
        <w:t xml:space="preserve"> een follow up</w:t>
      </w:r>
      <w:r w:rsidR="003E67EB" w:rsidRPr="00C77EDD">
        <w:t xml:space="preserve"> inplannen</w:t>
      </w:r>
      <w:r w:rsidR="00524247" w:rsidRPr="00C77EDD">
        <w:t xml:space="preserve"> in </w:t>
      </w:r>
      <w:r w:rsidR="004E6182">
        <w:t>november</w:t>
      </w:r>
      <w:r w:rsidRPr="00C77EDD">
        <w:t>.</w:t>
      </w:r>
      <w:r w:rsidR="008F74E0" w:rsidRPr="00C77EDD">
        <w:t xml:space="preserve"> </w:t>
      </w:r>
      <w:r w:rsidR="00115685">
        <w:t>Daarnaast wil hij nog</w:t>
      </w:r>
      <w:r w:rsidR="008F74E0" w:rsidRPr="00C77EDD">
        <w:t xml:space="preserve"> het </w:t>
      </w:r>
      <w:r w:rsidR="00115685">
        <w:t xml:space="preserve">één en ander via de mail uit </w:t>
      </w:r>
      <w:r w:rsidR="008F74E0" w:rsidRPr="00C77EDD">
        <w:t>ze</w:t>
      </w:r>
      <w:r w:rsidR="00475E73">
        <w:t>tten omtrent de volgende kennissessie.</w:t>
      </w:r>
      <w:bookmarkStart w:id="0" w:name="_GoBack"/>
      <w:bookmarkEnd w:id="0"/>
    </w:p>
    <w:p w14:paraId="754688A2" w14:textId="77777777" w:rsidR="00C37B22" w:rsidRPr="00C77EDD" w:rsidRDefault="00C37B22" w:rsidP="00C37B22">
      <w:pPr>
        <w:pStyle w:val="xmsonormal"/>
        <w:rPr>
          <w:rFonts w:asciiTheme="minorHAnsi" w:hAnsiTheme="minorHAnsi"/>
          <w:sz w:val="22"/>
          <w:szCs w:val="22"/>
        </w:rPr>
      </w:pPr>
      <w:r w:rsidRPr="00C77EDD">
        <w:rPr>
          <w:rFonts w:asciiTheme="minorHAnsi" w:hAnsiTheme="minorHAnsi"/>
          <w:sz w:val="22"/>
          <w:szCs w:val="22"/>
        </w:rPr>
        <w:t> </w:t>
      </w:r>
    </w:p>
    <w:p w14:paraId="2DF4A9BC" w14:textId="77777777" w:rsidR="00C37B22" w:rsidRPr="00C77EDD" w:rsidRDefault="00C37B22" w:rsidP="00C37B22">
      <w:pPr>
        <w:pStyle w:val="xmsonormal"/>
        <w:rPr>
          <w:rFonts w:asciiTheme="minorHAnsi" w:hAnsiTheme="minorHAnsi"/>
          <w:sz w:val="22"/>
          <w:szCs w:val="22"/>
        </w:rPr>
      </w:pPr>
      <w:r w:rsidRPr="00C77EDD">
        <w:rPr>
          <w:rFonts w:asciiTheme="minorHAnsi" w:hAnsiTheme="minorHAnsi"/>
          <w:sz w:val="22"/>
          <w:szCs w:val="22"/>
        </w:rPr>
        <w:t> </w:t>
      </w:r>
    </w:p>
    <w:p w14:paraId="1E2066F1" w14:textId="77777777" w:rsidR="00C37B22" w:rsidRPr="00C77EDD" w:rsidRDefault="00C37B22" w:rsidP="00C37B22">
      <w:pPr>
        <w:rPr>
          <w:u w:val="single"/>
        </w:rPr>
      </w:pPr>
    </w:p>
    <w:p w14:paraId="5C19F6A1" w14:textId="77777777" w:rsidR="00C37B22" w:rsidRPr="00C77EDD" w:rsidRDefault="00C37B22"/>
    <w:sectPr w:rsidR="00C37B22" w:rsidRPr="00C77ED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DB531" w14:textId="77777777" w:rsidR="00055D52" w:rsidRDefault="00055D52" w:rsidP="009946E4">
      <w:pPr>
        <w:spacing w:after="0" w:line="240" w:lineRule="auto"/>
      </w:pPr>
      <w:r>
        <w:separator/>
      </w:r>
    </w:p>
  </w:endnote>
  <w:endnote w:type="continuationSeparator" w:id="0">
    <w:p w14:paraId="4F36D0B0" w14:textId="77777777" w:rsidR="00055D52" w:rsidRDefault="00055D52" w:rsidP="0099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81660E" w14:textId="77777777" w:rsidR="00055D52" w:rsidRDefault="00055D52" w:rsidP="009946E4">
      <w:pPr>
        <w:spacing w:after="0" w:line="240" w:lineRule="auto"/>
      </w:pPr>
      <w:r>
        <w:separator/>
      </w:r>
    </w:p>
  </w:footnote>
  <w:footnote w:type="continuationSeparator" w:id="0">
    <w:p w14:paraId="104637B6" w14:textId="77777777" w:rsidR="00055D52" w:rsidRDefault="00055D52" w:rsidP="009946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CF729" w14:textId="77777777" w:rsidR="00707FDA" w:rsidRDefault="00707FDA">
    <w:pPr>
      <w:pStyle w:val="Koptekst"/>
    </w:pPr>
    <w:r>
      <w:rPr>
        <w:noProof/>
        <w:lang w:eastAsia="nl-NL"/>
      </w:rPr>
      <w:drawing>
        <wp:anchor distT="0" distB="0" distL="114300" distR="114300" simplePos="0" relativeHeight="251658240" behindDoc="0" locked="0" layoutInCell="1" allowOverlap="1" wp14:anchorId="4D57B45F" wp14:editId="38AF8883">
          <wp:simplePos x="0" y="0"/>
          <wp:positionH relativeFrom="column">
            <wp:posOffset>2597150</wp:posOffset>
          </wp:positionH>
          <wp:positionV relativeFrom="paragraph">
            <wp:posOffset>-449580</wp:posOffset>
          </wp:positionV>
          <wp:extent cx="262255" cy="763270"/>
          <wp:effectExtent l="0" t="0" r="4445" b="0"/>
          <wp:wrapSquare wrapText="bothSides"/>
          <wp:docPr id="2" name="Afbeelding 2" descr="Description: Description: Description: Description: Description: Description: cid:image001.jpg@01CCDB7A.06F319F0"/>
          <wp:cNvGraphicFramePr/>
          <a:graphic xmlns:a="http://schemas.openxmlformats.org/drawingml/2006/main">
            <a:graphicData uri="http://schemas.openxmlformats.org/drawingml/2006/picture">
              <pic:pic xmlns:pic="http://schemas.openxmlformats.org/drawingml/2006/picture">
                <pic:nvPicPr>
                  <pic:cNvPr id="2" name="Afbeelding 2" descr="Description: Description: Description: Description: Description: Description: cid:image001.jpg@01CCDB7A.06F319F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255" cy="7632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921"/>
    <w:multiLevelType w:val="hybridMultilevel"/>
    <w:tmpl w:val="4D8ED0D0"/>
    <w:lvl w:ilvl="0" w:tplc="AED6B6BE">
      <w:start w:val="3"/>
      <w:numFmt w:val="bullet"/>
      <w:lvlText w:val=""/>
      <w:lvlJc w:val="left"/>
      <w:pPr>
        <w:ind w:left="2340" w:hanging="360"/>
      </w:pPr>
      <w:rPr>
        <w:rFonts w:ascii="Wingdings" w:eastAsia="Times New Roman" w:hAnsi="Wingdings" w:cs="Times New Roman" w:hint="default"/>
      </w:rPr>
    </w:lvl>
    <w:lvl w:ilvl="1" w:tplc="04130003" w:tentative="1">
      <w:start w:val="1"/>
      <w:numFmt w:val="bullet"/>
      <w:lvlText w:val="o"/>
      <w:lvlJc w:val="left"/>
      <w:pPr>
        <w:ind w:left="3060" w:hanging="360"/>
      </w:pPr>
      <w:rPr>
        <w:rFonts w:ascii="Courier New" w:hAnsi="Courier New" w:cs="Courier New" w:hint="default"/>
      </w:rPr>
    </w:lvl>
    <w:lvl w:ilvl="2" w:tplc="04130005" w:tentative="1">
      <w:start w:val="1"/>
      <w:numFmt w:val="bullet"/>
      <w:lvlText w:val=""/>
      <w:lvlJc w:val="left"/>
      <w:pPr>
        <w:ind w:left="3780" w:hanging="360"/>
      </w:pPr>
      <w:rPr>
        <w:rFonts w:ascii="Wingdings" w:hAnsi="Wingdings" w:hint="default"/>
      </w:rPr>
    </w:lvl>
    <w:lvl w:ilvl="3" w:tplc="04130001" w:tentative="1">
      <w:start w:val="1"/>
      <w:numFmt w:val="bullet"/>
      <w:lvlText w:val=""/>
      <w:lvlJc w:val="left"/>
      <w:pPr>
        <w:ind w:left="4500" w:hanging="360"/>
      </w:pPr>
      <w:rPr>
        <w:rFonts w:ascii="Symbol" w:hAnsi="Symbol" w:hint="default"/>
      </w:rPr>
    </w:lvl>
    <w:lvl w:ilvl="4" w:tplc="04130003" w:tentative="1">
      <w:start w:val="1"/>
      <w:numFmt w:val="bullet"/>
      <w:lvlText w:val="o"/>
      <w:lvlJc w:val="left"/>
      <w:pPr>
        <w:ind w:left="5220" w:hanging="360"/>
      </w:pPr>
      <w:rPr>
        <w:rFonts w:ascii="Courier New" w:hAnsi="Courier New" w:cs="Courier New" w:hint="default"/>
      </w:rPr>
    </w:lvl>
    <w:lvl w:ilvl="5" w:tplc="04130005" w:tentative="1">
      <w:start w:val="1"/>
      <w:numFmt w:val="bullet"/>
      <w:lvlText w:val=""/>
      <w:lvlJc w:val="left"/>
      <w:pPr>
        <w:ind w:left="5940" w:hanging="360"/>
      </w:pPr>
      <w:rPr>
        <w:rFonts w:ascii="Wingdings" w:hAnsi="Wingdings" w:hint="default"/>
      </w:rPr>
    </w:lvl>
    <w:lvl w:ilvl="6" w:tplc="04130001" w:tentative="1">
      <w:start w:val="1"/>
      <w:numFmt w:val="bullet"/>
      <w:lvlText w:val=""/>
      <w:lvlJc w:val="left"/>
      <w:pPr>
        <w:ind w:left="6660" w:hanging="360"/>
      </w:pPr>
      <w:rPr>
        <w:rFonts w:ascii="Symbol" w:hAnsi="Symbol" w:hint="default"/>
      </w:rPr>
    </w:lvl>
    <w:lvl w:ilvl="7" w:tplc="04130003" w:tentative="1">
      <w:start w:val="1"/>
      <w:numFmt w:val="bullet"/>
      <w:lvlText w:val="o"/>
      <w:lvlJc w:val="left"/>
      <w:pPr>
        <w:ind w:left="7380" w:hanging="360"/>
      </w:pPr>
      <w:rPr>
        <w:rFonts w:ascii="Courier New" w:hAnsi="Courier New" w:cs="Courier New" w:hint="default"/>
      </w:rPr>
    </w:lvl>
    <w:lvl w:ilvl="8" w:tplc="04130005" w:tentative="1">
      <w:start w:val="1"/>
      <w:numFmt w:val="bullet"/>
      <w:lvlText w:val=""/>
      <w:lvlJc w:val="left"/>
      <w:pPr>
        <w:ind w:left="8100" w:hanging="360"/>
      </w:pPr>
      <w:rPr>
        <w:rFonts w:ascii="Wingdings" w:hAnsi="Wingdings" w:hint="default"/>
      </w:rPr>
    </w:lvl>
  </w:abstractNum>
  <w:abstractNum w:abstractNumId="1">
    <w:nsid w:val="154A6989"/>
    <w:multiLevelType w:val="hybridMultilevel"/>
    <w:tmpl w:val="1BD2CE52"/>
    <w:lvl w:ilvl="0" w:tplc="6FC8C4A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68803AF"/>
    <w:multiLevelType w:val="hybridMultilevel"/>
    <w:tmpl w:val="212CF140"/>
    <w:lvl w:ilvl="0" w:tplc="9DBE239A">
      <w:start w:val="3"/>
      <w:numFmt w:val="bullet"/>
      <w:lvlText w:val=""/>
      <w:lvlJc w:val="left"/>
      <w:pPr>
        <w:ind w:left="2484" w:hanging="360"/>
      </w:pPr>
      <w:rPr>
        <w:rFonts w:ascii="Wingdings" w:eastAsia="Times New Roman" w:hAnsi="Wingdings" w:cs="Times New Roman" w:hint="default"/>
        <w:sz w:val="20"/>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3">
    <w:nsid w:val="1C1E6EA6"/>
    <w:multiLevelType w:val="hybridMultilevel"/>
    <w:tmpl w:val="4D1E09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1E026C0E"/>
    <w:multiLevelType w:val="hybridMultilevel"/>
    <w:tmpl w:val="191A3BC6"/>
    <w:lvl w:ilvl="0" w:tplc="D486A4D6">
      <w:start w:val="3"/>
      <w:numFmt w:val="bullet"/>
      <w:lvlText w:val="-"/>
      <w:lvlJc w:val="left"/>
      <w:pPr>
        <w:ind w:left="1776" w:hanging="360"/>
      </w:pPr>
      <w:rPr>
        <w:rFonts w:ascii="Calibri" w:eastAsia="Times New Roman"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5">
    <w:nsid w:val="211969C9"/>
    <w:multiLevelType w:val="hybridMultilevel"/>
    <w:tmpl w:val="835CDA78"/>
    <w:lvl w:ilvl="0" w:tplc="91D6312A">
      <w:start w:val="3"/>
      <w:numFmt w:val="bullet"/>
      <w:lvlText w:val=""/>
      <w:lvlJc w:val="left"/>
      <w:pPr>
        <w:ind w:left="2520" w:hanging="360"/>
      </w:pPr>
      <w:rPr>
        <w:rFonts w:ascii="Wingdings" w:eastAsia="Times New Roman" w:hAnsi="Wingdings" w:cs="Times New Roman" w:hint="default"/>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6">
    <w:nsid w:val="243A6DD4"/>
    <w:multiLevelType w:val="hybridMultilevel"/>
    <w:tmpl w:val="BB427BE0"/>
    <w:lvl w:ilvl="0" w:tplc="BB900A5C">
      <w:start w:val="3"/>
      <w:numFmt w:val="bullet"/>
      <w:lvlText w:val=""/>
      <w:lvlJc w:val="left"/>
      <w:pPr>
        <w:ind w:left="2484" w:hanging="360"/>
      </w:pPr>
      <w:rPr>
        <w:rFonts w:ascii="Wingdings" w:eastAsiaTheme="minorHAnsi" w:hAnsi="Wingdings" w:cstheme="minorBidi"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7">
    <w:nsid w:val="24F1761D"/>
    <w:multiLevelType w:val="hybridMultilevel"/>
    <w:tmpl w:val="0A6C1B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2E3D113C"/>
    <w:multiLevelType w:val="hybridMultilevel"/>
    <w:tmpl w:val="C2BEA2A6"/>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9">
    <w:nsid w:val="3A033D2A"/>
    <w:multiLevelType w:val="hybridMultilevel"/>
    <w:tmpl w:val="56A0B46A"/>
    <w:lvl w:ilvl="0" w:tplc="ABA2F3CA">
      <w:start w:val="3"/>
      <w:numFmt w:val="bullet"/>
      <w:lvlText w:val=""/>
      <w:lvlJc w:val="left"/>
      <w:pPr>
        <w:ind w:left="2484" w:hanging="360"/>
      </w:pPr>
      <w:rPr>
        <w:rFonts w:ascii="Wingdings" w:eastAsia="Times New Roman" w:hAnsi="Wingdings" w:cs="Times New Roman" w:hint="default"/>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0">
    <w:nsid w:val="3C4C6C2E"/>
    <w:multiLevelType w:val="hybridMultilevel"/>
    <w:tmpl w:val="04A467A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nsid w:val="452A0CD3"/>
    <w:multiLevelType w:val="hybridMultilevel"/>
    <w:tmpl w:val="4198DAF2"/>
    <w:lvl w:ilvl="0" w:tplc="5F26C5A0">
      <w:start w:val="3"/>
      <w:numFmt w:val="bullet"/>
      <w:lvlText w:val=""/>
      <w:lvlJc w:val="left"/>
      <w:pPr>
        <w:ind w:left="2484" w:hanging="360"/>
      </w:pPr>
      <w:rPr>
        <w:rFonts w:ascii="Wingdings" w:eastAsia="Times New Roman" w:hAnsi="Wingdings" w:cs="Times New Roman" w:hint="default"/>
        <w:sz w:val="20"/>
      </w:rPr>
    </w:lvl>
    <w:lvl w:ilvl="1" w:tplc="04130003" w:tentative="1">
      <w:start w:val="1"/>
      <w:numFmt w:val="bullet"/>
      <w:lvlText w:val="o"/>
      <w:lvlJc w:val="left"/>
      <w:pPr>
        <w:ind w:left="3204" w:hanging="360"/>
      </w:pPr>
      <w:rPr>
        <w:rFonts w:ascii="Courier New" w:hAnsi="Courier New" w:cs="Courier New" w:hint="default"/>
      </w:rPr>
    </w:lvl>
    <w:lvl w:ilvl="2" w:tplc="04130005" w:tentative="1">
      <w:start w:val="1"/>
      <w:numFmt w:val="bullet"/>
      <w:lvlText w:val=""/>
      <w:lvlJc w:val="left"/>
      <w:pPr>
        <w:ind w:left="3924" w:hanging="360"/>
      </w:pPr>
      <w:rPr>
        <w:rFonts w:ascii="Wingdings" w:hAnsi="Wingdings" w:hint="default"/>
      </w:rPr>
    </w:lvl>
    <w:lvl w:ilvl="3" w:tplc="04130001" w:tentative="1">
      <w:start w:val="1"/>
      <w:numFmt w:val="bullet"/>
      <w:lvlText w:val=""/>
      <w:lvlJc w:val="left"/>
      <w:pPr>
        <w:ind w:left="4644" w:hanging="360"/>
      </w:pPr>
      <w:rPr>
        <w:rFonts w:ascii="Symbol" w:hAnsi="Symbol" w:hint="default"/>
      </w:rPr>
    </w:lvl>
    <w:lvl w:ilvl="4" w:tplc="04130003" w:tentative="1">
      <w:start w:val="1"/>
      <w:numFmt w:val="bullet"/>
      <w:lvlText w:val="o"/>
      <w:lvlJc w:val="left"/>
      <w:pPr>
        <w:ind w:left="5364" w:hanging="360"/>
      </w:pPr>
      <w:rPr>
        <w:rFonts w:ascii="Courier New" w:hAnsi="Courier New" w:cs="Courier New" w:hint="default"/>
      </w:rPr>
    </w:lvl>
    <w:lvl w:ilvl="5" w:tplc="04130005" w:tentative="1">
      <w:start w:val="1"/>
      <w:numFmt w:val="bullet"/>
      <w:lvlText w:val=""/>
      <w:lvlJc w:val="left"/>
      <w:pPr>
        <w:ind w:left="6084" w:hanging="360"/>
      </w:pPr>
      <w:rPr>
        <w:rFonts w:ascii="Wingdings" w:hAnsi="Wingdings" w:hint="default"/>
      </w:rPr>
    </w:lvl>
    <w:lvl w:ilvl="6" w:tplc="04130001" w:tentative="1">
      <w:start w:val="1"/>
      <w:numFmt w:val="bullet"/>
      <w:lvlText w:val=""/>
      <w:lvlJc w:val="left"/>
      <w:pPr>
        <w:ind w:left="6804" w:hanging="360"/>
      </w:pPr>
      <w:rPr>
        <w:rFonts w:ascii="Symbol" w:hAnsi="Symbol" w:hint="default"/>
      </w:rPr>
    </w:lvl>
    <w:lvl w:ilvl="7" w:tplc="04130003" w:tentative="1">
      <w:start w:val="1"/>
      <w:numFmt w:val="bullet"/>
      <w:lvlText w:val="o"/>
      <w:lvlJc w:val="left"/>
      <w:pPr>
        <w:ind w:left="7524" w:hanging="360"/>
      </w:pPr>
      <w:rPr>
        <w:rFonts w:ascii="Courier New" w:hAnsi="Courier New" w:cs="Courier New" w:hint="default"/>
      </w:rPr>
    </w:lvl>
    <w:lvl w:ilvl="8" w:tplc="04130005" w:tentative="1">
      <w:start w:val="1"/>
      <w:numFmt w:val="bullet"/>
      <w:lvlText w:val=""/>
      <w:lvlJc w:val="left"/>
      <w:pPr>
        <w:ind w:left="8244" w:hanging="360"/>
      </w:pPr>
      <w:rPr>
        <w:rFonts w:ascii="Wingdings" w:hAnsi="Wingdings" w:hint="default"/>
      </w:rPr>
    </w:lvl>
  </w:abstractNum>
  <w:abstractNum w:abstractNumId="12">
    <w:nsid w:val="47A82D42"/>
    <w:multiLevelType w:val="hybridMultilevel"/>
    <w:tmpl w:val="D990F85A"/>
    <w:lvl w:ilvl="0" w:tplc="04130001">
      <w:start w:val="1"/>
      <w:numFmt w:val="bullet"/>
      <w:lvlText w:val=""/>
      <w:lvlJc w:val="left"/>
      <w:pPr>
        <w:ind w:left="2148" w:hanging="360"/>
      </w:pPr>
      <w:rPr>
        <w:rFonts w:ascii="Symbol" w:hAnsi="Symbol" w:hint="default"/>
      </w:rPr>
    </w:lvl>
    <w:lvl w:ilvl="1" w:tplc="04130003" w:tentative="1">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13">
    <w:nsid w:val="54175072"/>
    <w:multiLevelType w:val="hybridMultilevel"/>
    <w:tmpl w:val="31F2926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nsid w:val="54A0558B"/>
    <w:multiLevelType w:val="hybridMultilevel"/>
    <w:tmpl w:val="F5CAD7C2"/>
    <w:lvl w:ilvl="0" w:tplc="91D6312A">
      <w:start w:val="3"/>
      <w:numFmt w:val="bullet"/>
      <w:lvlText w:val=""/>
      <w:lvlJc w:val="left"/>
      <w:pPr>
        <w:ind w:left="2520" w:hanging="360"/>
      </w:pPr>
      <w:rPr>
        <w:rFonts w:ascii="Wingdings" w:eastAsia="Times New Roman" w:hAnsi="Wingdings" w:cs="Times New Roman" w:hint="default"/>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15">
    <w:nsid w:val="5D9A25B0"/>
    <w:multiLevelType w:val="hybridMultilevel"/>
    <w:tmpl w:val="0A7ED97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nsid w:val="60CA7378"/>
    <w:multiLevelType w:val="hybridMultilevel"/>
    <w:tmpl w:val="47B096C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62883604"/>
    <w:multiLevelType w:val="hybridMultilevel"/>
    <w:tmpl w:val="9188B81A"/>
    <w:lvl w:ilvl="0" w:tplc="1E82E8DA">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3527E86"/>
    <w:multiLevelType w:val="hybridMultilevel"/>
    <w:tmpl w:val="777427B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9">
    <w:nsid w:val="6AAC0982"/>
    <w:multiLevelType w:val="multilevel"/>
    <w:tmpl w:val="D89A443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6BF43F7D"/>
    <w:multiLevelType w:val="hybridMultilevel"/>
    <w:tmpl w:val="C3F2AFF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1">
    <w:nsid w:val="6C2359EA"/>
    <w:multiLevelType w:val="hybridMultilevel"/>
    <w:tmpl w:val="597A05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A61022CE">
      <w:start w:val="1"/>
      <w:numFmt w:val="lowerRoman"/>
      <w:lvlText w:val="%3."/>
      <w:lvlJc w:val="right"/>
      <w:pPr>
        <w:ind w:left="2165" w:hanging="180"/>
      </w:pPr>
      <w:rPr>
        <w:b w:val="0"/>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E063D3F"/>
    <w:multiLevelType w:val="hybridMultilevel"/>
    <w:tmpl w:val="97DC5C8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3">
    <w:nsid w:val="71C14086"/>
    <w:multiLevelType w:val="hybridMultilevel"/>
    <w:tmpl w:val="3D9883C2"/>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24">
    <w:nsid w:val="76480A89"/>
    <w:multiLevelType w:val="hybridMultilevel"/>
    <w:tmpl w:val="D18C702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nsid w:val="7C3722E8"/>
    <w:multiLevelType w:val="hybridMultilevel"/>
    <w:tmpl w:val="D9F41F3E"/>
    <w:lvl w:ilvl="0" w:tplc="91D6312A">
      <w:start w:val="3"/>
      <w:numFmt w:val="bullet"/>
      <w:lvlText w:val=""/>
      <w:lvlJc w:val="left"/>
      <w:pPr>
        <w:ind w:left="2520" w:hanging="360"/>
      </w:pPr>
      <w:rPr>
        <w:rFonts w:ascii="Wingdings" w:eastAsia="Times New Roman" w:hAnsi="Wingdings" w:cs="Times New Roman" w:hint="default"/>
        <w:sz w:val="20"/>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26">
    <w:nsid w:val="7DAC165A"/>
    <w:multiLevelType w:val="hybridMultilevel"/>
    <w:tmpl w:val="3A7ACE60"/>
    <w:lvl w:ilvl="0" w:tplc="1E82E8DA">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EC22638"/>
    <w:multiLevelType w:val="hybridMultilevel"/>
    <w:tmpl w:val="75C21490"/>
    <w:lvl w:ilvl="0" w:tplc="1B922F5E">
      <w:start w:val="3"/>
      <w:numFmt w:val="bullet"/>
      <w:lvlText w:val=""/>
      <w:lvlJc w:val="left"/>
      <w:pPr>
        <w:ind w:left="2520" w:hanging="360"/>
      </w:pPr>
      <w:rPr>
        <w:rFonts w:ascii="Wingdings" w:eastAsia="Times New Roman" w:hAnsi="Wingdings" w:cs="Times New Roman" w:hint="default"/>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28">
    <w:nsid w:val="7F5E04CB"/>
    <w:multiLevelType w:val="hybridMultilevel"/>
    <w:tmpl w:val="1C566DF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21"/>
  </w:num>
  <w:num w:numId="2">
    <w:abstractNumId w:val="0"/>
  </w:num>
  <w:num w:numId="3">
    <w:abstractNumId w:val="6"/>
  </w:num>
  <w:num w:numId="4">
    <w:abstractNumId w:val="27"/>
  </w:num>
  <w:num w:numId="5">
    <w:abstractNumId w:val="5"/>
  </w:num>
  <w:num w:numId="6">
    <w:abstractNumId w:val="14"/>
  </w:num>
  <w:num w:numId="7">
    <w:abstractNumId w:val="9"/>
  </w:num>
  <w:num w:numId="8">
    <w:abstractNumId w:val="25"/>
  </w:num>
  <w:num w:numId="9">
    <w:abstractNumId w:val="11"/>
  </w:num>
  <w:num w:numId="10">
    <w:abstractNumId w:val="2"/>
  </w:num>
  <w:num w:numId="11">
    <w:abstractNumId w:val="23"/>
  </w:num>
  <w:num w:numId="12">
    <w:abstractNumId w:val="22"/>
  </w:num>
  <w:num w:numId="13">
    <w:abstractNumId w:val="4"/>
  </w:num>
  <w:num w:numId="14">
    <w:abstractNumId w:val="12"/>
  </w:num>
  <w:num w:numId="15">
    <w:abstractNumId w:val="8"/>
  </w:num>
  <w:num w:numId="16">
    <w:abstractNumId w:val="3"/>
  </w:num>
  <w:num w:numId="17">
    <w:abstractNumId w:val="17"/>
  </w:num>
  <w:num w:numId="18">
    <w:abstractNumId w:val="26"/>
  </w:num>
  <w:num w:numId="19">
    <w:abstractNumId w:val="28"/>
  </w:num>
  <w:num w:numId="20">
    <w:abstractNumId w:val="1"/>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8"/>
  </w:num>
  <w:num w:numId="24">
    <w:abstractNumId w:val="7"/>
  </w:num>
  <w:num w:numId="25">
    <w:abstractNumId w:val="15"/>
  </w:num>
  <w:num w:numId="26">
    <w:abstractNumId w:val="24"/>
  </w:num>
  <w:num w:numId="27">
    <w:abstractNumId w:val="20"/>
  </w:num>
  <w:num w:numId="28">
    <w:abstractNumId w:val="16"/>
  </w:num>
  <w:num w:numId="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ebe Buising">
    <w15:presenceInfo w15:providerId="AD" w15:userId="S::wiebe@buisingadvies.nl::e4e9a427-14b6-4e9c-9aab-16c20bd32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B22"/>
    <w:rsid w:val="000013F3"/>
    <w:rsid w:val="0002578E"/>
    <w:rsid w:val="000317FB"/>
    <w:rsid w:val="00033A8B"/>
    <w:rsid w:val="00040973"/>
    <w:rsid w:val="00055D52"/>
    <w:rsid w:val="000632E5"/>
    <w:rsid w:val="000713ED"/>
    <w:rsid w:val="000A6126"/>
    <w:rsid w:val="000C3C81"/>
    <w:rsid w:val="000D46AD"/>
    <w:rsid w:val="001135D7"/>
    <w:rsid w:val="00115685"/>
    <w:rsid w:val="00132E19"/>
    <w:rsid w:val="00140D19"/>
    <w:rsid w:val="00176578"/>
    <w:rsid w:val="00191B33"/>
    <w:rsid w:val="001B101E"/>
    <w:rsid w:val="001B7EE9"/>
    <w:rsid w:val="001C6D00"/>
    <w:rsid w:val="001F7A9B"/>
    <w:rsid w:val="00215AA8"/>
    <w:rsid w:val="00223943"/>
    <w:rsid w:val="0022525E"/>
    <w:rsid w:val="00225D62"/>
    <w:rsid w:val="00227886"/>
    <w:rsid w:val="00265055"/>
    <w:rsid w:val="00274E3F"/>
    <w:rsid w:val="00285A6D"/>
    <w:rsid w:val="00292CD2"/>
    <w:rsid w:val="002B1B97"/>
    <w:rsid w:val="002C242F"/>
    <w:rsid w:val="002C2CDB"/>
    <w:rsid w:val="002C4D7E"/>
    <w:rsid w:val="002E2334"/>
    <w:rsid w:val="003074CD"/>
    <w:rsid w:val="00307F0A"/>
    <w:rsid w:val="003341D5"/>
    <w:rsid w:val="00336AB4"/>
    <w:rsid w:val="00336FAB"/>
    <w:rsid w:val="003407F0"/>
    <w:rsid w:val="00361138"/>
    <w:rsid w:val="00363063"/>
    <w:rsid w:val="003655CF"/>
    <w:rsid w:val="00380800"/>
    <w:rsid w:val="003965D8"/>
    <w:rsid w:val="003B519F"/>
    <w:rsid w:val="003E67EB"/>
    <w:rsid w:val="004076E2"/>
    <w:rsid w:val="00407878"/>
    <w:rsid w:val="00433F51"/>
    <w:rsid w:val="00437053"/>
    <w:rsid w:val="00467B1B"/>
    <w:rsid w:val="00475E73"/>
    <w:rsid w:val="00482F05"/>
    <w:rsid w:val="004A563D"/>
    <w:rsid w:val="004A7D63"/>
    <w:rsid w:val="004B2AC6"/>
    <w:rsid w:val="004C0C6D"/>
    <w:rsid w:val="004C12DC"/>
    <w:rsid w:val="004C4CFE"/>
    <w:rsid w:val="004E273D"/>
    <w:rsid w:val="004E6182"/>
    <w:rsid w:val="00505EB6"/>
    <w:rsid w:val="0051144F"/>
    <w:rsid w:val="005114D8"/>
    <w:rsid w:val="00524247"/>
    <w:rsid w:val="00525619"/>
    <w:rsid w:val="005314A5"/>
    <w:rsid w:val="005353E0"/>
    <w:rsid w:val="0054078F"/>
    <w:rsid w:val="00540CD8"/>
    <w:rsid w:val="005456CC"/>
    <w:rsid w:val="00545D28"/>
    <w:rsid w:val="00551C5F"/>
    <w:rsid w:val="00556284"/>
    <w:rsid w:val="00556F72"/>
    <w:rsid w:val="00570A15"/>
    <w:rsid w:val="005726E2"/>
    <w:rsid w:val="00592BEE"/>
    <w:rsid w:val="00593D98"/>
    <w:rsid w:val="005E104E"/>
    <w:rsid w:val="005E375F"/>
    <w:rsid w:val="005E3DF9"/>
    <w:rsid w:val="005F62D7"/>
    <w:rsid w:val="00636FC1"/>
    <w:rsid w:val="00655D64"/>
    <w:rsid w:val="00664D38"/>
    <w:rsid w:val="006763B0"/>
    <w:rsid w:val="006811DA"/>
    <w:rsid w:val="00696889"/>
    <w:rsid w:val="006B2F59"/>
    <w:rsid w:val="006B6A35"/>
    <w:rsid w:val="006B72B3"/>
    <w:rsid w:val="006D527C"/>
    <w:rsid w:val="007041A4"/>
    <w:rsid w:val="00707FDA"/>
    <w:rsid w:val="00710A91"/>
    <w:rsid w:val="007427F3"/>
    <w:rsid w:val="00750DC1"/>
    <w:rsid w:val="00762066"/>
    <w:rsid w:val="00765837"/>
    <w:rsid w:val="0077426C"/>
    <w:rsid w:val="00777C5B"/>
    <w:rsid w:val="00781D68"/>
    <w:rsid w:val="00784529"/>
    <w:rsid w:val="007A02A1"/>
    <w:rsid w:val="007B3619"/>
    <w:rsid w:val="00805621"/>
    <w:rsid w:val="00806F65"/>
    <w:rsid w:val="00812B53"/>
    <w:rsid w:val="00814180"/>
    <w:rsid w:val="00821B11"/>
    <w:rsid w:val="00826521"/>
    <w:rsid w:val="00827EC8"/>
    <w:rsid w:val="008A05B7"/>
    <w:rsid w:val="008B5017"/>
    <w:rsid w:val="008B5E84"/>
    <w:rsid w:val="008F74E0"/>
    <w:rsid w:val="0090716C"/>
    <w:rsid w:val="009275CF"/>
    <w:rsid w:val="00942229"/>
    <w:rsid w:val="0094474C"/>
    <w:rsid w:val="0096095B"/>
    <w:rsid w:val="009625B2"/>
    <w:rsid w:val="0096334B"/>
    <w:rsid w:val="00965A46"/>
    <w:rsid w:val="009860E5"/>
    <w:rsid w:val="009864FB"/>
    <w:rsid w:val="009946E4"/>
    <w:rsid w:val="009A1240"/>
    <w:rsid w:val="009A3A06"/>
    <w:rsid w:val="009B4172"/>
    <w:rsid w:val="009C1FBC"/>
    <w:rsid w:val="009C72D7"/>
    <w:rsid w:val="009D24FC"/>
    <w:rsid w:val="00A01DE3"/>
    <w:rsid w:val="00A0261C"/>
    <w:rsid w:val="00A040EB"/>
    <w:rsid w:val="00A519A2"/>
    <w:rsid w:val="00A56B8A"/>
    <w:rsid w:val="00A64493"/>
    <w:rsid w:val="00A66108"/>
    <w:rsid w:val="00A74E28"/>
    <w:rsid w:val="00A83B08"/>
    <w:rsid w:val="00A9119F"/>
    <w:rsid w:val="00A94BDD"/>
    <w:rsid w:val="00A97739"/>
    <w:rsid w:val="00AA0696"/>
    <w:rsid w:val="00AA66F7"/>
    <w:rsid w:val="00AC35B8"/>
    <w:rsid w:val="00AD7799"/>
    <w:rsid w:val="00AF3616"/>
    <w:rsid w:val="00B10C8E"/>
    <w:rsid w:val="00B27D19"/>
    <w:rsid w:val="00B51906"/>
    <w:rsid w:val="00B808CC"/>
    <w:rsid w:val="00B84074"/>
    <w:rsid w:val="00B867AD"/>
    <w:rsid w:val="00B86D58"/>
    <w:rsid w:val="00BA1E7E"/>
    <w:rsid w:val="00BA3397"/>
    <w:rsid w:val="00BA5AF8"/>
    <w:rsid w:val="00BB412E"/>
    <w:rsid w:val="00BB6EF8"/>
    <w:rsid w:val="00BD03D3"/>
    <w:rsid w:val="00C05A48"/>
    <w:rsid w:val="00C075AA"/>
    <w:rsid w:val="00C101D2"/>
    <w:rsid w:val="00C12A4D"/>
    <w:rsid w:val="00C1416B"/>
    <w:rsid w:val="00C26F15"/>
    <w:rsid w:val="00C37B22"/>
    <w:rsid w:val="00C40BB6"/>
    <w:rsid w:val="00C53C06"/>
    <w:rsid w:val="00C77EDD"/>
    <w:rsid w:val="00C83683"/>
    <w:rsid w:val="00C84606"/>
    <w:rsid w:val="00C87A9B"/>
    <w:rsid w:val="00C95217"/>
    <w:rsid w:val="00CA2BD8"/>
    <w:rsid w:val="00CA49BE"/>
    <w:rsid w:val="00CA504A"/>
    <w:rsid w:val="00CA5C81"/>
    <w:rsid w:val="00CB3627"/>
    <w:rsid w:val="00CC3F07"/>
    <w:rsid w:val="00CC519F"/>
    <w:rsid w:val="00CF38BC"/>
    <w:rsid w:val="00CF751C"/>
    <w:rsid w:val="00D06D8E"/>
    <w:rsid w:val="00D35420"/>
    <w:rsid w:val="00D37E3C"/>
    <w:rsid w:val="00D4130D"/>
    <w:rsid w:val="00D425F3"/>
    <w:rsid w:val="00D5258E"/>
    <w:rsid w:val="00D7039E"/>
    <w:rsid w:val="00D70F5D"/>
    <w:rsid w:val="00D82000"/>
    <w:rsid w:val="00D918E9"/>
    <w:rsid w:val="00D95846"/>
    <w:rsid w:val="00DA3ECB"/>
    <w:rsid w:val="00DA41B2"/>
    <w:rsid w:val="00DA698E"/>
    <w:rsid w:val="00DB512F"/>
    <w:rsid w:val="00DC38F3"/>
    <w:rsid w:val="00DD51AF"/>
    <w:rsid w:val="00E10BB5"/>
    <w:rsid w:val="00E2139C"/>
    <w:rsid w:val="00E2581E"/>
    <w:rsid w:val="00E354B6"/>
    <w:rsid w:val="00E621B5"/>
    <w:rsid w:val="00E730E5"/>
    <w:rsid w:val="00E77660"/>
    <w:rsid w:val="00E94968"/>
    <w:rsid w:val="00EB73F3"/>
    <w:rsid w:val="00EE238D"/>
    <w:rsid w:val="00EE29D4"/>
    <w:rsid w:val="00F27B06"/>
    <w:rsid w:val="00F308F6"/>
    <w:rsid w:val="00F46AD1"/>
    <w:rsid w:val="00F93D06"/>
    <w:rsid w:val="00FA10BC"/>
    <w:rsid w:val="00FB453E"/>
    <w:rsid w:val="00FE7089"/>
    <w:rsid w:val="00FF50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12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37B22"/>
    <w:pPr>
      <w:ind w:left="720"/>
      <w:contextualSpacing/>
    </w:pPr>
  </w:style>
  <w:style w:type="paragraph" w:customStyle="1" w:styleId="xmsonormal">
    <w:name w:val="x_msonormal"/>
    <w:basedOn w:val="Standaard"/>
    <w:rsid w:val="00C37B2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525619"/>
    <w:pPr>
      <w:spacing w:after="0" w:line="240" w:lineRule="auto"/>
    </w:pPr>
  </w:style>
  <w:style w:type="paragraph" w:styleId="Koptekst">
    <w:name w:val="header"/>
    <w:basedOn w:val="Standaard"/>
    <w:link w:val="KoptekstChar"/>
    <w:uiPriority w:val="99"/>
    <w:unhideWhenUsed/>
    <w:rsid w:val="009946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46E4"/>
  </w:style>
  <w:style w:type="paragraph" w:styleId="Voettekst">
    <w:name w:val="footer"/>
    <w:basedOn w:val="Standaard"/>
    <w:link w:val="VoettekstChar"/>
    <w:uiPriority w:val="99"/>
    <w:unhideWhenUsed/>
    <w:rsid w:val="009946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46E4"/>
  </w:style>
  <w:style w:type="paragraph" w:styleId="Ballontekst">
    <w:name w:val="Balloon Text"/>
    <w:basedOn w:val="Standaard"/>
    <w:link w:val="BallontekstChar"/>
    <w:uiPriority w:val="99"/>
    <w:semiHidden/>
    <w:unhideWhenUsed/>
    <w:rsid w:val="009946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4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37B22"/>
    <w:pPr>
      <w:ind w:left="720"/>
      <w:contextualSpacing/>
    </w:pPr>
  </w:style>
  <w:style w:type="paragraph" w:customStyle="1" w:styleId="xmsonormal">
    <w:name w:val="x_msonormal"/>
    <w:basedOn w:val="Standaard"/>
    <w:rsid w:val="00C37B2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525619"/>
    <w:pPr>
      <w:spacing w:after="0" w:line="240" w:lineRule="auto"/>
    </w:pPr>
  </w:style>
  <w:style w:type="paragraph" w:styleId="Koptekst">
    <w:name w:val="header"/>
    <w:basedOn w:val="Standaard"/>
    <w:link w:val="KoptekstChar"/>
    <w:uiPriority w:val="99"/>
    <w:unhideWhenUsed/>
    <w:rsid w:val="009946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46E4"/>
  </w:style>
  <w:style w:type="paragraph" w:styleId="Voettekst">
    <w:name w:val="footer"/>
    <w:basedOn w:val="Standaard"/>
    <w:link w:val="VoettekstChar"/>
    <w:uiPriority w:val="99"/>
    <w:unhideWhenUsed/>
    <w:rsid w:val="009946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46E4"/>
  </w:style>
  <w:style w:type="paragraph" w:styleId="Ballontekst">
    <w:name w:val="Balloon Text"/>
    <w:basedOn w:val="Standaard"/>
    <w:link w:val="BallontekstChar"/>
    <w:uiPriority w:val="99"/>
    <w:semiHidden/>
    <w:unhideWhenUsed/>
    <w:rsid w:val="009946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94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1061">
      <w:bodyDiv w:val="1"/>
      <w:marLeft w:val="0"/>
      <w:marRight w:val="0"/>
      <w:marTop w:val="0"/>
      <w:marBottom w:val="0"/>
      <w:divBdr>
        <w:top w:val="none" w:sz="0" w:space="0" w:color="auto"/>
        <w:left w:val="none" w:sz="0" w:space="0" w:color="auto"/>
        <w:bottom w:val="none" w:sz="0" w:space="0" w:color="auto"/>
        <w:right w:val="none" w:sz="0" w:space="0" w:color="auto"/>
      </w:divBdr>
    </w:div>
    <w:div w:id="1479300417">
      <w:bodyDiv w:val="1"/>
      <w:marLeft w:val="0"/>
      <w:marRight w:val="0"/>
      <w:marTop w:val="0"/>
      <w:marBottom w:val="0"/>
      <w:divBdr>
        <w:top w:val="none" w:sz="0" w:space="0" w:color="auto"/>
        <w:left w:val="none" w:sz="0" w:space="0" w:color="auto"/>
        <w:bottom w:val="none" w:sz="0" w:space="0" w:color="auto"/>
        <w:right w:val="none" w:sz="0" w:space="0" w:color="auto"/>
      </w:divBdr>
    </w:div>
    <w:div w:id="18502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108F9CC0.dotm</Template>
  <TotalTime>0</TotalTime>
  <Pages>8</Pages>
  <Words>3298</Words>
  <Characters>18142</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Dienst Uitvoering Onderwijs</Company>
  <LinksUpToDate>false</LinksUpToDate>
  <CharactersWithSpaces>21398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 Postema</dc:creator>
  <cp:lastModifiedBy>Postema, Lex</cp:lastModifiedBy>
  <cp:revision>2</cp:revision>
  <cp:lastPrinted>2020-09-07T13:03:00Z</cp:lastPrinted>
  <dcterms:created xsi:type="dcterms:W3CDTF">2020-09-22T06:19:00Z</dcterms:created>
  <dcterms:modified xsi:type="dcterms:W3CDTF">2020-09-22T06:19:00Z</dcterms:modified>
</cp:coreProperties>
</file>